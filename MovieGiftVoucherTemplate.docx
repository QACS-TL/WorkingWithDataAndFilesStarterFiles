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2727" w14:textId="15A3A116" w:rsidR="00C63042" w:rsidRPr="00B71FD3" w:rsidRDefault="0065760A">
      <w:pPr>
        <w:rPr>
          <w:sz w:val="16"/>
          <w:szCs w:val="16"/>
        </w:rPr>
      </w:pPr>
      <w:r w:rsidRPr="00B71FD3">
        <w:rPr>
          <w:noProof/>
          <w:sz w:val="16"/>
          <w:szCs w:val="16"/>
          <w:lang w:bidi="en-GB"/>
        </w:rPr>
        <mc:AlternateContent>
          <mc:Choice Requires="wpg">
            <w:drawing>
              <wp:anchor distT="0" distB="0" distL="114300" distR="114300" simplePos="0" relativeHeight="251664384" behindDoc="1" locked="1" layoutInCell="1" allowOverlap="1" wp14:anchorId="2F65ECE9" wp14:editId="3BEAC493">
                <wp:simplePos x="0" y="0"/>
                <wp:positionH relativeFrom="column">
                  <wp:posOffset>1905</wp:posOffset>
                </wp:positionH>
                <wp:positionV relativeFrom="page">
                  <wp:posOffset>228600</wp:posOffset>
                </wp:positionV>
                <wp:extent cx="7128510" cy="9081770"/>
                <wp:effectExtent l="1905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510" cy="9081770"/>
                          <a:chOff x="0" y="0"/>
                          <a:chExt cx="7315200" cy="8984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473130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426720" y="861060"/>
                            <a:ext cx="690880" cy="2172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27660" y="830580"/>
                            <a:ext cx="701326" cy="22094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36220" y="807720"/>
                            <a:ext cx="693119" cy="21777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52400" y="769620"/>
                            <a:ext cx="698850" cy="219606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53340" y="746760"/>
                            <a:ext cx="706120" cy="22161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7620" y="723900"/>
                            <a:ext cx="650875" cy="20510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7620" y="693420"/>
                            <a:ext cx="571500" cy="18026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0" y="662940"/>
                            <a:ext cx="500380" cy="156649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38785" cy="782320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18795" h="1389207">
                                <a:moveTo>
                                  <a:pt x="0" y="0"/>
                                </a:moveTo>
                                <a:lnTo>
                                  <a:pt x="518795" y="0"/>
                                </a:lnTo>
                                <a:lnTo>
                                  <a:pt x="518795" y="1139825"/>
                                </a:lnTo>
                                <a:lnTo>
                                  <a:pt x="0" y="1389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34C4D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5"/>
                        <wps:cNvSpPr/>
                        <wps:spPr>
                          <a:xfrm flipH="1">
                            <a:off x="472440" y="0"/>
                            <a:ext cx="667306" cy="850456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7428" h="1509665">
                                <a:moveTo>
                                  <a:pt x="0" y="0"/>
                                </a:moveTo>
                                <a:lnTo>
                                  <a:pt x="787428" y="0"/>
                                </a:lnTo>
                                <a:lnTo>
                                  <a:pt x="787428" y="1139825"/>
                                </a:lnTo>
                                <a:lnTo>
                                  <a:pt x="0" y="1509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D1C9C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5"/>
                        <wps:cNvSpPr/>
                        <wps:spPr>
                          <a:xfrm>
                            <a:off x="1181100" y="0"/>
                            <a:ext cx="667306" cy="850456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7428" h="1509665">
                                <a:moveTo>
                                  <a:pt x="0" y="0"/>
                                </a:moveTo>
                                <a:lnTo>
                                  <a:pt x="787428" y="0"/>
                                </a:lnTo>
                                <a:lnTo>
                                  <a:pt x="787428" y="1139825"/>
                                </a:lnTo>
                                <a:lnTo>
                                  <a:pt x="0" y="1509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F8069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5"/>
                        <wps:cNvSpPr/>
                        <wps:spPr>
                          <a:xfrm>
                            <a:off x="487680" y="883920"/>
                            <a:ext cx="666750" cy="1057275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7428" h="1877402">
                                <a:moveTo>
                                  <a:pt x="0" y="367737"/>
                                </a:moveTo>
                                <a:lnTo>
                                  <a:pt x="787428" y="0"/>
                                </a:lnTo>
                                <a:lnTo>
                                  <a:pt x="787428" y="1507562"/>
                                </a:lnTo>
                                <a:lnTo>
                                  <a:pt x="0" y="1877402"/>
                                </a:lnTo>
                                <a:lnTo>
                                  <a:pt x="0" y="367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543D7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5"/>
                        <wps:cNvSpPr/>
                        <wps:spPr>
                          <a:xfrm>
                            <a:off x="487680" y="1775460"/>
                            <a:ext cx="666750" cy="1057275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7428" h="1877402">
                                <a:moveTo>
                                  <a:pt x="0" y="367737"/>
                                </a:moveTo>
                                <a:lnTo>
                                  <a:pt x="787428" y="0"/>
                                </a:lnTo>
                                <a:lnTo>
                                  <a:pt x="787428" y="1507562"/>
                                </a:lnTo>
                                <a:lnTo>
                                  <a:pt x="0" y="1877402"/>
                                </a:lnTo>
                                <a:lnTo>
                                  <a:pt x="0" y="367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81AAF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5"/>
                        <wps:cNvSpPr/>
                        <wps:spPr>
                          <a:xfrm flipH="1">
                            <a:off x="0" y="967740"/>
                            <a:ext cx="449319" cy="982980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  <a:gd name="connsiteX0" fmla="*/ 0 w 787428"/>
                              <a:gd name="connsiteY0" fmla="*/ 236349 h 1746014"/>
                              <a:gd name="connsiteX1" fmla="*/ 530643 w 787428"/>
                              <a:gd name="connsiteY1" fmla="*/ 0 h 1746014"/>
                              <a:gd name="connsiteX2" fmla="*/ 787428 w 787428"/>
                              <a:gd name="connsiteY2" fmla="*/ 1376174 h 1746014"/>
                              <a:gd name="connsiteX3" fmla="*/ 0 w 787428"/>
                              <a:gd name="connsiteY3" fmla="*/ 1746014 h 1746014"/>
                              <a:gd name="connsiteX4" fmla="*/ 0 w 787428"/>
                              <a:gd name="connsiteY4" fmla="*/ 236349 h 1746014"/>
                              <a:gd name="connsiteX0" fmla="*/ 0 w 530643"/>
                              <a:gd name="connsiteY0" fmla="*/ 236349 h 1746014"/>
                              <a:gd name="connsiteX1" fmla="*/ 530643 w 530643"/>
                              <a:gd name="connsiteY1" fmla="*/ 0 h 1746014"/>
                              <a:gd name="connsiteX2" fmla="*/ 530643 w 530643"/>
                              <a:gd name="connsiteY2" fmla="*/ 1492567 h 1746014"/>
                              <a:gd name="connsiteX3" fmla="*/ 0 w 530643"/>
                              <a:gd name="connsiteY3" fmla="*/ 1746014 h 1746014"/>
                              <a:gd name="connsiteX4" fmla="*/ 0 w 530643"/>
                              <a:gd name="connsiteY4" fmla="*/ 236349 h 1746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30643" h="1746014">
                                <a:moveTo>
                                  <a:pt x="0" y="236349"/>
                                </a:moveTo>
                                <a:lnTo>
                                  <a:pt x="530643" y="0"/>
                                </a:lnTo>
                                <a:lnTo>
                                  <a:pt x="530643" y="1492567"/>
                                </a:lnTo>
                                <a:lnTo>
                                  <a:pt x="0" y="1746014"/>
                                </a:lnTo>
                                <a:lnTo>
                                  <a:pt x="0" y="236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7DAB5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5"/>
                        <wps:cNvSpPr/>
                        <wps:spPr>
                          <a:xfrm flipH="1">
                            <a:off x="0" y="1844040"/>
                            <a:ext cx="446341" cy="994410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  <a:gd name="connsiteX0" fmla="*/ 0 w 787428"/>
                              <a:gd name="connsiteY0" fmla="*/ 256671 h 1766336"/>
                              <a:gd name="connsiteX1" fmla="*/ 527126 w 787428"/>
                              <a:gd name="connsiteY1" fmla="*/ 0 h 1766336"/>
                              <a:gd name="connsiteX2" fmla="*/ 787428 w 787428"/>
                              <a:gd name="connsiteY2" fmla="*/ 1396496 h 1766336"/>
                              <a:gd name="connsiteX3" fmla="*/ 0 w 787428"/>
                              <a:gd name="connsiteY3" fmla="*/ 1766336 h 1766336"/>
                              <a:gd name="connsiteX4" fmla="*/ 0 w 787428"/>
                              <a:gd name="connsiteY4" fmla="*/ 256671 h 1766336"/>
                              <a:gd name="connsiteX0" fmla="*/ 0 w 527126"/>
                              <a:gd name="connsiteY0" fmla="*/ 256671 h 1766336"/>
                              <a:gd name="connsiteX1" fmla="*/ 527126 w 527126"/>
                              <a:gd name="connsiteY1" fmla="*/ 0 h 1766336"/>
                              <a:gd name="connsiteX2" fmla="*/ 527126 w 527126"/>
                              <a:gd name="connsiteY2" fmla="*/ 1512890 h 1766336"/>
                              <a:gd name="connsiteX3" fmla="*/ 0 w 527126"/>
                              <a:gd name="connsiteY3" fmla="*/ 1766336 h 1766336"/>
                              <a:gd name="connsiteX4" fmla="*/ 0 w 527126"/>
                              <a:gd name="connsiteY4" fmla="*/ 256671 h 1766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27126" h="1766336">
                                <a:moveTo>
                                  <a:pt x="0" y="256671"/>
                                </a:moveTo>
                                <a:lnTo>
                                  <a:pt x="527126" y="0"/>
                                </a:lnTo>
                                <a:lnTo>
                                  <a:pt x="527126" y="1512890"/>
                                </a:lnTo>
                                <a:lnTo>
                                  <a:pt x="0" y="1766336"/>
                                </a:lnTo>
                                <a:lnTo>
                                  <a:pt x="0" y="25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20718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700000">
                            <a:off x="112713" y="437197"/>
                            <a:ext cx="858102" cy="855253"/>
                          </a:xfrm>
                          <a:custGeom>
                            <a:avLst/>
                            <a:gdLst>
                              <a:gd name="connsiteX0" fmla="*/ 1 w 868045"/>
                              <a:gd name="connsiteY0" fmla="*/ 286692 h 750570"/>
                              <a:gd name="connsiteX1" fmla="*/ 434023 w 868045"/>
                              <a:gd name="connsiteY1" fmla="*/ 0 h 750570"/>
                              <a:gd name="connsiteX2" fmla="*/ 868044 w 868045"/>
                              <a:gd name="connsiteY2" fmla="*/ 286692 h 750570"/>
                              <a:gd name="connsiteX3" fmla="*/ 702263 w 868045"/>
                              <a:gd name="connsiteY3" fmla="*/ 750568 h 750570"/>
                              <a:gd name="connsiteX4" fmla="*/ 165782 w 868045"/>
                              <a:gd name="connsiteY4" fmla="*/ 750568 h 750570"/>
                              <a:gd name="connsiteX5" fmla="*/ 1 w 868045"/>
                              <a:gd name="connsiteY5" fmla="*/ 286692 h 750570"/>
                              <a:gd name="connsiteX0" fmla="*/ 0 w 868043"/>
                              <a:gd name="connsiteY0" fmla="*/ 286692 h 750568"/>
                              <a:gd name="connsiteX1" fmla="*/ 434022 w 868043"/>
                              <a:gd name="connsiteY1" fmla="*/ 0 h 750568"/>
                              <a:gd name="connsiteX2" fmla="*/ 868043 w 868043"/>
                              <a:gd name="connsiteY2" fmla="*/ 286692 h 750568"/>
                              <a:gd name="connsiteX3" fmla="*/ 544012 w 868043"/>
                              <a:gd name="connsiteY3" fmla="*/ 645727 h 750568"/>
                              <a:gd name="connsiteX4" fmla="*/ 165781 w 868043"/>
                              <a:gd name="connsiteY4" fmla="*/ 750568 h 750568"/>
                              <a:gd name="connsiteX5" fmla="*/ 0 w 868043"/>
                              <a:gd name="connsiteY5" fmla="*/ 286692 h 750568"/>
                              <a:gd name="connsiteX0" fmla="*/ 0 w 869927"/>
                              <a:gd name="connsiteY0" fmla="*/ 286692 h 750568"/>
                              <a:gd name="connsiteX1" fmla="*/ 434022 w 869927"/>
                              <a:gd name="connsiteY1" fmla="*/ 0 h 750568"/>
                              <a:gd name="connsiteX2" fmla="*/ 869927 w 869927"/>
                              <a:gd name="connsiteY2" fmla="*/ 1883 h 750568"/>
                              <a:gd name="connsiteX3" fmla="*/ 544012 w 869927"/>
                              <a:gd name="connsiteY3" fmla="*/ 645727 h 750568"/>
                              <a:gd name="connsiteX4" fmla="*/ 165781 w 869927"/>
                              <a:gd name="connsiteY4" fmla="*/ 750568 h 750568"/>
                              <a:gd name="connsiteX5" fmla="*/ 0 w 869927"/>
                              <a:gd name="connsiteY5" fmla="*/ 286692 h 750568"/>
                              <a:gd name="connsiteX0" fmla="*/ 0 w 869927"/>
                              <a:gd name="connsiteY0" fmla="*/ 286692 h 864673"/>
                              <a:gd name="connsiteX1" fmla="*/ 434022 w 869927"/>
                              <a:gd name="connsiteY1" fmla="*/ 0 h 864673"/>
                              <a:gd name="connsiteX2" fmla="*/ 869927 w 869927"/>
                              <a:gd name="connsiteY2" fmla="*/ 1883 h 864673"/>
                              <a:gd name="connsiteX3" fmla="*/ 544012 w 869927"/>
                              <a:gd name="connsiteY3" fmla="*/ 645727 h 864673"/>
                              <a:gd name="connsiteX4" fmla="*/ 114102 w 869927"/>
                              <a:gd name="connsiteY4" fmla="*/ 864673 h 864673"/>
                              <a:gd name="connsiteX5" fmla="*/ 0 w 869927"/>
                              <a:gd name="connsiteY5" fmla="*/ 286692 h 864673"/>
                              <a:gd name="connsiteX0" fmla="*/ 0 w 867421"/>
                              <a:gd name="connsiteY0" fmla="*/ 753008 h 864673"/>
                              <a:gd name="connsiteX1" fmla="*/ 431516 w 867421"/>
                              <a:gd name="connsiteY1" fmla="*/ 0 h 864673"/>
                              <a:gd name="connsiteX2" fmla="*/ 867421 w 867421"/>
                              <a:gd name="connsiteY2" fmla="*/ 1883 h 864673"/>
                              <a:gd name="connsiteX3" fmla="*/ 541506 w 867421"/>
                              <a:gd name="connsiteY3" fmla="*/ 645727 h 864673"/>
                              <a:gd name="connsiteX4" fmla="*/ 111596 w 867421"/>
                              <a:gd name="connsiteY4" fmla="*/ 864673 h 864673"/>
                              <a:gd name="connsiteX5" fmla="*/ 0 w 867421"/>
                              <a:gd name="connsiteY5" fmla="*/ 753008 h 864673"/>
                              <a:gd name="connsiteX0" fmla="*/ 0 w 867421"/>
                              <a:gd name="connsiteY0" fmla="*/ 751125 h 862790"/>
                              <a:gd name="connsiteX1" fmla="*/ 232995 w 867421"/>
                              <a:gd name="connsiteY1" fmla="*/ 330578 h 862790"/>
                              <a:gd name="connsiteX2" fmla="*/ 867421 w 867421"/>
                              <a:gd name="connsiteY2" fmla="*/ 0 h 862790"/>
                              <a:gd name="connsiteX3" fmla="*/ 541506 w 867421"/>
                              <a:gd name="connsiteY3" fmla="*/ 643844 h 862790"/>
                              <a:gd name="connsiteX4" fmla="*/ 111596 w 867421"/>
                              <a:gd name="connsiteY4" fmla="*/ 862790 h 862790"/>
                              <a:gd name="connsiteX5" fmla="*/ 0 w 867421"/>
                              <a:gd name="connsiteY5" fmla="*/ 751125 h 862790"/>
                              <a:gd name="connsiteX0" fmla="*/ 0 w 855250"/>
                              <a:gd name="connsiteY0" fmla="*/ 738145 h 862790"/>
                              <a:gd name="connsiteX1" fmla="*/ 220824 w 855250"/>
                              <a:gd name="connsiteY1" fmla="*/ 330578 h 862790"/>
                              <a:gd name="connsiteX2" fmla="*/ 855250 w 855250"/>
                              <a:gd name="connsiteY2" fmla="*/ 0 h 862790"/>
                              <a:gd name="connsiteX3" fmla="*/ 529335 w 855250"/>
                              <a:gd name="connsiteY3" fmla="*/ 643844 h 862790"/>
                              <a:gd name="connsiteX4" fmla="*/ 99425 w 855250"/>
                              <a:gd name="connsiteY4" fmla="*/ 862790 h 862790"/>
                              <a:gd name="connsiteX5" fmla="*/ 0 w 855250"/>
                              <a:gd name="connsiteY5" fmla="*/ 738145 h 862790"/>
                              <a:gd name="connsiteX0" fmla="*/ 0 w 855250"/>
                              <a:gd name="connsiteY0" fmla="*/ 738145 h 852007"/>
                              <a:gd name="connsiteX1" fmla="*/ 220824 w 855250"/>
                              <a:gd name="connsiteY1" fmla="*/ 330578 h 852007"/>
                              <a:gd name="connsiteX2" fmla="*/ 855250 w 855250"/>
                              <a:gd name="connsiteY2" fmla="*/ 0 h 852007"/>
                              <a:gd name="connsiteX3" fmla="*/ 529335 w 855250"/>
                              <a:gd name="connsiteY3" fmla="*/ 643844 h 852007"/>
                              <a:gd name="connsiteX4" fmla="*/ 113792 w 855250"/>
                              <a:gd name="connsiteY4" fmla="*/ 852007 h 852007"/>
                              <a:gd name="connsiteX5" fmla="*/ 0 w 855250"/>
                              <a:gd name="connsiteY5" fmla="*/ 738145 h 852007"/>
                              <a:gd name="connsiteX0" fmla="*/ 0 w 855250"/>
                              <a:gd name="connsiteY0" fmla="*/ 738145 h 867004"/>
                              <a:gd name="connsiteX1" fmla="*/ 220824 w 855250"/>
                              <a:gd name="connsiteY1" fmla="*/ 330578 h 867004"/>
                              <a:gd name="connsiteX2" fmla="*/ 855250 w 855250"/>
                              <a:gd name="connsiteY2" fmla="*/ 0 h 867004"/>
                              <a:gd name="connsiteX3" fmla="*/ 529335 w 855250"/>
                              <a:gd name="connsiteY3" fmla="*/ 643844 h 867004"/>
                              <a:gd name="connsiteX4" fmla="*/ 105989 w 855250"/>
                              <a:gd name="connsiteY4" fmla="*/ 867004 h 867004"/>
                              <a:gd name="connsiteX5" fmla="*/ 0 w 855250"/>
                              <a:gd name="connsiteY5" fmla="*/ 738145 h 867004"/>
                              <a:gd name="connsiteX0" fmla="*/ 0 w 865365"/>
                              <a:gd name="connsiteY0" fmla="*/ 751041 h 867004"/>
                              <a:gd name="connsiteX1" fmla="*/ 230939 w 865365"/>
                              <a:gd name="connsiteY1" fmla="*/ 330578 h 867004"/>
                              <a:gd name="connsiteX2" fmla="*/ 865365 w 865365"/>
                              <a:gd name="connsiteY2" fmla="*/ 0 h 867004"/>
                              <a:gd name="connsiteX3" fmla="*/ 539450 w 865365"/>
                              <a:gd name="connsiteY3" fmla="*/ 643844 h 867004"/>
                              <a:gd name="connsiteX4" fmla="*/ 116104 w 865365"/>
                              <a:gd name="connsiteY4" fmla="*/ 867004 h 867004"/>
                              <a:gd name="connsiteX5" fmla="*/ 0 w 865365"/>
                              <a:gd name="connsiteY5" fmla="*/ 751041 h 867004"/>
                              <a:gd name="connsiteX0" fmla="*/ 0 w 865365"/>
                              <a:gd name="connsiteY0" fmla="*/ 751041 h 877919"/>
                              <a:gd name="connsiteX1" fmla="*/ 230939 w 865365"/>
                              <a:gd name="connsiteY1" fmla="*/ 330578 h 877919"/>
                              <a:gd name="connsiteX2" fmla="*/ 865365 w 865365"/>
                              <a:gd name="connsiteY2" fmla="*/ 0 h 877919"/>
                              <a:gd name="connsiteX3" fmla="*/ 539450 w 865365"/>
                              <a:gd name="connsiteY3" fmla="*/ 643844 h 877919"/>
                              <a:gd name="connsiteX4" fmla="*/ 128973 w 865365"/>
                              <a:gd name="connsiteY4" fmla="*/ 877919 h 877919"/>
                              <a:gd name="connsiteX5" fmla="*/ 0 w 865365"/>
                              <a:gd name="connsiteY5" fmla="*/ 751041 h 877919"/>
                              <a:gd name="connsiteX0" fmla="*/ 0 w 865365"/>
                              <a:gd name="connsiteY0" fmla="*/ 751041 h 878270"/>
                              <a:gd name="connsiteX1" fmla="*/ 230939 w 865365"/>
                              <a:gd name="connsiteY1" fmla="*/ 330578 h 878270"/>
                              <a:gd name="connsiteX2" fmla="*/ 865365 w 865365"/>
                              <a:gd name="connsiteY2" fmla="*/ 0 h 878270"/>
                              <a:gd name="connsiteX3" fmla="*/ 539450 w 865365"/>
                              <a:gd name="connsiteY3" fmla="*/ 643844 h 878270"/>
                              <a:gd name="connsiteX4" fmla="*/ 130993 w 865365"/>
                              <a:gd name="connsiteY4" fmla="*/ 878270 h 878270"/>
                              <a:gd name="connsiteX5" fmla="*/ 0 w 865365"/>
                              <a:gd name="connsiteY5" fmla="*/ 751041 h 878270"/>
                              <a:gd name="connsiteX0" fmla="*/ 0 w 865365"/>
                              <a:gd name="connsiteY0" fmla="*/ 751041 h 867509"/>
                              <a:gd name="connsiteX1" fmla="*/ 230939 w 865365"/>
                              <a:gd name="connsiteY1" fmla="*/ 330578 h 867509"/>
                              <a:gd name="connsiteX2" fmla="*/ 865365 w 865365"/>
                              <a:gd name="connsiteY2" fmla="*/ 0 h 867509"/>
                              <a:gd name="connsiteX3" fmla="*/ 539450 w 865365"/>
                              <a:gd name="connsiteY3" fmla="*/ 643844 h 867509"/>
                              <a:gd name="connsiteX4" fmla="*/ 120201 w 865365"/>
                              <a:gd name="connsiteY4" fmla="*/ 867509 h 867509"/>
                              <a:gd name="connsiteX5" fmla="*/ 0 w 865365"/>
                              <a:gd name="connsiteY5" fmla="*/ 751041 h 867509"/>
                              <a:gd name="connsiteX0" fmla="*/ 0 w 869507"/>
                              <a:gd name="connsiteY0" fmla="*/ 747035 h 863503"/>
                              <a:gd name="connsiteX1" fmla="*/ 230939 w 869507"/>
                              <a:gd name="connsiteY1" fmla="*/ 326572 h 863503"/>
                              <a:gd name="connsiteX2" fmla="*/ 869507 w 869507"/>
                              <a:gd name="connsiteY2" fmla="*/ 0 h 863503"/>
                              <a:gd name="connsiteX3" fmla="*/ 539450 w 869507"/>
                              <a:gd name="connsiteY3" fmla="*/ 639838 h 863503"/>
                              <a:gd name="connsiteX4" fmla="*/ 120201 w 869507"/>
                              <a:gd name="connsiteY4" fmla="*/ 863503 h 863503"/>
                              <a:gd name="connsiteX5" fmla="*/ 0 w 869507"/>
                              <a:gd name="connsiteY5" fmla="*/ 747035 h 863503"/>
                              <a:gd name="connsiteX0" fmla="*/ 0 w 870847"/>
                              <a:gd name="connsiteY0" fmla="*/ 745832 h 862300"/>
                              <a:gd name="connsiteX1" fmla="*/ 230939 w 870847"/>
                              <a:gd name="connsiteY1" fmla="*/ 325369 h 862300"/>
                              <a:gd name="connsiteX2" fmla="*/ 870847 w 870847"/>
                              <a:gd name="connsiteY2" fmla="*/ 0 h 862300"/>
                              <a:gd name="connsiteX3" fmla="*/ 539450 w 870847"/>
                              <a:gd name="connsiteY3" fmla="*/ 638635 h 862300"/>
                              <a:gd name="connsiteX4" fmla="*/ 120201 w 870847"/>
                              <a:gd name="connsiteY4" fmla="*/ 862300 h 862300"/>
                              <a:gd name="connsiteX5" fmla="*/ 0 w 870847"/>
                              <a:gd name="connsiteY5" fmla="*/ 745832 h 862300"/>
                              <a:gd name="connsiteX0" fmla="*/ 0 w 872450"/>
                              <a:gd name="connsiteY0" fmla="*/ 744366 h 860834"/>
                              <a:gd name="connsiteX1" fmla="*/ 230939 w 872450"/>
                              <a:gd name="connsiteY1" fmla="*/ 323903 h 860834"/>
                              <a:gd name="connsiteX2" fmla="*/ 872450 w 872450"/>
                              <a:gd name="connsiteY2" fmla="*/ 0 h 860834"/>
                              <a:gd name="connsiteX3" fmla="*/ 539450 w 872450"/>
                              <a:gd name="connsiteY3" fmla="*/ 637169 h 860834"/>
                              <a:gd name="connsiteX4" fmla="*/ 120201 w 872450"/>
                              <a:gd name="connsiteY4" fmla="*/ 860834 h 860834"/>
                              <a:gd name="connsiteX5" fmla="*/ 0 w 872450"/>
                              <a:gd name="connsiteY5" fmla="*/ 744366 h 860834"/>
                              <a:gd name="connsiteX0" fmla="*/ 0 w 866366"/>
                              <a:gd name="connsiteY0" fmla="*/ 751491 h 867959"/>
                              <a:gd name="connsiteX1" fmla="*/ 230939 w 866366"/>
                              <a:gd name="connsiteY1" fmla="*/ 331028 h 867959"/>
                              <a:gd name="connsiteX2" fmla="*/ 866366 w 866366"/>
                              <a:gd name="connsiteY2" fmla="*/ 0 h 867959"/>
                              <a:gd name="connsiteX3" fmla="*/ 539450 w 866366"/>
                              <a:gd name="connsiteY3" fmla="*/ 644294 h 867959"/>
                              <a:gd name="connsiteX4" fmla="*/ 120201 w 866366"/>
                              <a:gd name="connsiteY4" fmla="*/ 867959 h 867959"/>
                              <a:gd name="connsiteX5" fmla="*/ 0 w 866366"/>
                              <a:gd name="connsiteY5" fmla="*/ 751491 h 867959"/>
                              <a:gd name="connsiteX0" fmla="*/ 0 w 864125"/>
                              <a:gd name="connsiteY0" fmla="*/ 748483 h 867959"/>
                              <a:gd name="connsiteX1" fmla="*/ 228698 w 864125"/>
                              <a:gd name="connsiteY1" fmla="*/ 331028 h 867959"/>
                              <a:gd name="connsiteX2" fmla="*/ 864125 w 864125"/>
                              <a:gd name="connsiteY2" fmla="*/ 0 h 867959"/>
                              <a:gd name="connsiteX3" fmla="*/ 537209 w 864125"/>
                              <a:gd name="connsiteY3" fmla="*/ 644294 h 867959"/>
                              <a:gd name="connsiteX4" fmla="*/ 117960 w 864125"/>
                              <a:gd name="connsiteY4" fmla="*/ 867959 h 867959"/>
                              <a:gd name="connsiteX5" fmla="*/ 0 w 864125"/>
                              <a:gd name="connsiteY5" fmla="*/ 748483 h 867959"/>
                              <a:gd name="connsiteX0" fmla="*/ 0 w 872488"/>
                              <a:gd name="connsiteY0" fmla="*/ 755890 h 867959"/>
                              <a:gd name="connsiteX1" fmla="*/ 237061 w 872488"/>
                              <a:gd name="connsiteY1" fmla="*/ 331028 h 867959"/>
                              <a:gd name="connsiteX2" fmla="*/ 872488 w 872488"/>
                              <a:gd name="connsiteY2" fmla="*/ 0 h 867959"/>
                              <a:gd name="connsiteX3" fmla="*/ 545572 w 872488"/>
                              <a:gd name="connsiteY3" fmla="*/ 644294 h 867959"/>
                              <a:gd name="connsiteX4" fmla="*/ 126323 w 872488"/>
                              <a:gd name="connsiteY4" fmla="*/ 867959 h 867959"/>
                              <a:gd name="connsiteX5" fmla="*/ 0 w 872488"/>
                              <a:gd name="connsiteY5" fmla="*/ 755890 h 867959"/>
                              <a:gd name="connsiteX0" fmla="*/ 0 w 867969"/>
                              <a:gd name="connsiteY0" fmla="*/ 752971 h 867959"/>
                              <a:gd name="connsiteX1" fmla="*/ 232542 w 867969"/>
                              <a:gd name="connsiteY1" fmla="*/ 331028 h 867959"/>
                              <a:gd name="connsiteX2" fmla="*/ 867969 w 867969"/>
                              <a:gd name="connsiteY2" fmla="*/ 0 h 867959"/>
                              <a:gd name="connsiteX3" fmla="*/ 541053 w 867969"/>
                              <a:gd name="connsiteY3" fmla="*/ 644294 h 867959"/>
                              <a:gd name="connsiteX4" fmla="*/ 121804 w 867969"/>
                              <a:gd name="connsiteY4" fmla="*/ 867959 h 867959"/>
                              <a:gd name="connsiteX5" fmla="*/ 0 w 867969"/>
                              <a:gd name="connsiteY5" fmla="*/ 752971 h 867959"/>
                              <a:gd name="connsiteX0" fmla="*/ 0 w 867969"/>
                              <a:gd name="connsiteY0" fmla="*/ 752971 h 869770"/>
                              <a:gd name="connsiteX1" fmla="*/ 232542 w 867969"/>
                              <a:gd name="connsiteY1" fmla="*/ 331028 h 869770"/>
                              <a:gd name="connsiteX2" fmla="*/ 867969 w 867969"/>
                              <a:gd name="connsiteY2" fmla="*/ 0 h 869770"/>
                              <a:gd name="connsiteX3" fmla="*/ 541053 w 867969"/>
                              <a:gd name="connsiteY3" fmla="*/ 644294 h 869770"/>
                              <a:gd name="connsiteX4" fmla="*/ 116402 w 867969"/>
                              <a:gd name="connsiteY4" fmla="*/ 869770 h 869770"/>
                              <a:gd name="connsiteX5" fmla="*/ 0 w 867969"/>
                              <a:gd name="connsiteY5" fmla="*/ 752971 h 869770"/>
                              <a:gd name="connsiteX0" fmla="*/ 0 w 871734"/>
                              <a:gd name="connsiteY0" fmla="*/ 757895 h 869770"/>
                              <a:gd name="connsiteX1" fmla="*/ 236307 w 871734"/>
                              <a:gd name="connsiteY1" fmla="*/ 331028 h 869770"/>
                              <a:gd name="connsiteX2" fmla="*/ 871734 w 871734"/>
                              <a:gd name="connsiteY2" fmla="*/ 0 h 869770"/>
                              <a:gd name="connsiteX3" fmla="*/ 544818 w 871734"/>
                              <a:gd name="connsiteY3" fmla="*/ 644294 h 869770"/>
                              <a:gd name="connsiteX4" fmla="*/ 120167 w 871734"/>
                              <a:gd name="connsiteY4" fmla="*/ 869770 h 869770"/>
                              <a:gd name="connsiteX5" fmla="*/ 0 w 871734"/>
                              <a:gd name="connsiteY5" fmla="*/ 757895 h 869770"/>
                              <a:gd name="connsiteX0" fmla="*/ 0 w 876234"/>
                              <a:gd name="connsiteY0" fmla="*/ 753393 h 865268"/>
                              <a:gd name="connsiteX1" fmla="*/ 236307 w 876234"/>
                              <a:gd name="connsiteY1" fmla="*/ 326526 h 865268"/>
                              <a:gd name="connsiteX2" fmla="*/ 876234 w 876234"/>
                              <a:gd name="connsiteY2" fmla="*/ 0 h 865268"/>
                              <a:gd name="connsiteX3" fmla="*/ 544818 w 876234"/>
                              <a:gd name="connsiteY3" fmla="*/ 639792 h 865268"/>
                              <a:gd name="connsiteX4" fmla="*/ 120167 w 876234"/>
                              <a:gd name="connsiteY4" fmla="*/ 865268 h 865268"/>
                              <a:gd name="connsiteX5" fmla="*/ 0 w 876234"/>
                              <a:gd name="connsiteY5" fmla="*/ 753393 h 865268"/>
                              <a:gd name="connsiteX0" fmla="*/ 0 w 876234"/>
                              <a:gd name="connsiteY0" fmla="*/ 753393 h 865268"/>
                              <a:gd name="connsiteX1" fmla="*/ 225532 w 876234"/>
                              <a:gd name="connsiteY1" fmla="*/ 337307 h 865268"/>
                              <a:gd name="connsiteX2" fmla="*/ 876234 w 876234"/>
                              <a:gd name="connsiteY2" fmla="*/ 0 h 865268"/>
                              <a:gd name="connsiteX3" fmla="*/ 544818 w 876234"/>
                              <a:gd name="connsiteY3" fmla="*/ 639792 h 865268"/>
                              <a:gd name="connsiteX4" fmla="*/ 120167 w 876234"/>
                              <a:gd name="connsiteY4" fmla="*/ 865268 h 865268"/>
                              <a:gd name="connsiteX5" fmla="*/ 0 w 876234"/>
                              <a:gd name="connsiteY5" fmla="*/ 753393 h 865268"/>
                              <a:gd name="connsiteX0" fmla="*/ 0 w 867088"/>
                              <a:gd name="connsiteY0" fmla="*/ 743279 h 855154"/>
                              <a:gd name="connsiteX1" fmla="*/ 225532 w 867088"/>
                              <a:gd name="connsiteY1" fmla="*/ 327193 h 855154"/>
                              <a:gd name="connsiteX2" fmla="*/ 867088 w 867088"/>
                              <a:gd name="connsiteY2" fmla="*/ 0 h 855154"/>
                              <a:gd name="connsiteX3" fmla="*/ 544818 w 867088"/>
                              <a:gd name="connsiteY3" fmla="*/ 629678 h 855154"/>
                              <a:gd name="connsiteX4" fmla="*/ 120167 w 867088"/>
                              <a:gd name="connsiteY4" fmla="*/ 855154 h 855154"/>
                              <a:gd name="connsiteX5" fmla="*/ 0 w 867088"/>
                              <a:gd name="connsiteY5" fmla="*/ 743279 h 855154"/>
                              <a:gd name="connsiteX0" fmla="*/ 0 w 857790"/>
                              <a:gd name="connsiteY0" fmla="*/ 742724 h 855154"/>
                              <a:gd name="connsiteX1" fmla="*/ 216234 w 857790"/>
                              <a:gd name="connsiteY1" fmla="*/ 327193 h 855154"/>
                              <a:gd name="connsiteX2" fmla="*/ 857790 w 857790"/>
                              <a:gd name="connsiteY2" fmla="*/ 0 h 855154"/>
                              <a:gd name="connsiteX3" fmla="*/ 535520 w 857790"/>
                              <a:gd name="connsiteY3" fmla="*/ 629678 h 855154"/>
                              <a:gd name="connsiteX4" fmla="*/ 110869 w 857790"/>
                              <a:gd name="connsiteY4" fmla="*/ 855154 h 855154"/>
                              <a:gd name="connsiteX5" fmla="*/ 0 w 857790"/>
                              <a:gd name="connsiteY5" fmla="*/ 742724 h 8551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57790" h="855154">
                                <a:moveTo>
                                  <a:pt x="0" y="742724"/>
                                </a:moveTo>
                                <a:lnTo>
                                  <a:pt x="216234" y="327193"/>
                                </a:lnTo>
                                <a:lnTo>
                                  <a:pt x="857790" y="0"/>
                                </a:lnTo>
                                <a:lnTo>
                                  <a:pt x="535520" y="629678"/>
                                </a:lnTo>
                                <a:lnTo>
                                  <a:pt x="110869" y="855154"/>
                                </a:lnTo>
                                <a:lnTo>
                                  <a:pt x="0" y="7427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2700000">
                            <a:off x="6118860" y="3148330"/>
                            <a:ext cx="960326" cy="957414"/>
                          </a:xfrm>
                          <a:custGeom>
                            <a:avLst/>
                            <a:gdLst>
                              <a:gd name="connsiteX0" fmla="*/ 0 w 894715"/>
                              <a:gd name="connsiteY0" fmla="*/ 0 h 894715"/>
                              <a:gd name="connsiteX1" fmla="*/ 894715 w 894715"/>
                              <a:gd name="connsiteY1" fmla="*/ 0 h 894715"/>
                              <a:gd name="connsiteX2" fmla="*/ 894715 w 894715"/>
                              <a:gd name="connsiteY2" fmla="*/ 894715 h 894715"/>
                              <a:gd name="connsiteX3" fmla="*/ 0 w 894715"/>
                              <a:gd name="connsiteY3" fmla="*/ 894715 h 894715"/>
                              <a:gd name="connsiteX4" fmla="*/ 0 w 894715"/>
                              <a:gd name="connsiteY4" fmla="*/ 0 h 894715"/>
                              <a:gd name="connsiteX0" fmla="*/ 0 w 894715"/>
                              <a:gd name="connsiteY0" fmla="*/ 0 h 894715"/>
                              <a:gd name="connsiteX1" fmla="*/ 894715 w 894715"/>
                              <a:gd name="connsiteY1" fmla="*/ 0 h 894715"/>
                              <a:gd name="connsiteX2" fmla="*/ 842007 w 894715"/>
                              <a:gd name="connsiteY2" fmla="*/ 812230 h 894715"/>
                              <a:gd name="connsiteX3" fmla="*/ 0 w 894715"/>
                              <a:gd name="connsiteY3" fmla="*/ 894715 h 894715"/>
                              <a:gd name="connsiteX4" fmla="*/ 0 w 894715"/>
                              <a:gd name="connsiteY4" fmla="*/ 0 h 894715"/>
                              <a:gd name="connsiteX0" fmla="*/ 0 w 1182281"/>
                              <a:gd name="connsiteY0" fmla="*/ 0 h 894715"/>
                              <a:gd name="connsiteX1" fmla="*/ 1182281 w 1182281"/>
                              <a:gd name="connsiteY1" fmla="*/ 164696 h 894715"/>
                              <a:gd name="connsiteX2" fmla="*/ 842007 w 1182281"/>
                              <a:gd name="connsiteY2" fmla="*/ 812230 h 894715"/>
                              <a:gd name="connsiteX3" fmla="*/ 0 w 1182281"/>
                              <a:gd name="connsiteY3" fmla="*/ 894715 h 894715"/>
                              <a:gd name="connsiteX4" fmla="*/ 0 w 1182281"/>
                              <a:gd name="connsiteY4" fmla="*/ 0 h 894715"/>
                              <a:gd name="connsiteX0" fmla="*/ 0 w 1182281"/>
                              <a:gd name="connsiteY0" fmla="*/ 0 h 1148239"/>
                              <a:gd name="connsiteX1" fmla="*/ 1182281 w 1182281"/>
                              <a:gd name="connsiteY1" fmla="*/ 164696 h 1148239"/>
                              <a:gd name="connsiteX2" fmla="*/ 842007 w 1182281"/>
                              <a:gd name="connsiteY2" fmla="*/ 812230 h 1148239"/>
                              <a:gd name="connsiteX3" fmla="*/ 233491 w 1182281"/>
                              <a:gd name="connsiteY3" fmla="*/ 1148239 h 1148239"/>
                              <a:gd name="connsiteX4" fmla="*/ 0 w 1182281"/>
                              <a:gd name="connsiteY4" fmla="*/ 0 h 1148239"/>
                              <a:gd name="connsiteX0" fmla="*/ 0 w 1182281"/>
                              <a:gd name="connsiteY0" fmla="*/ 0 h 1148239"/>
                              <a:gd name="connsiteX1" fmla="*/ 1182281 w 1182281"/>
                              <a:gd name="connsiteY1" fmla="*/ 164696 h 1148239"/>
                              <a:gd name="connsiteX2" fmla="*/ 861712 w 1182281"/>
                              <a:gd name="connsiteY2" fmla="*/ 821927 h 1148239"/>
                              <a:gd name="connsiteX3" fmla="*/ 233491 w 1182281"/>
                              <a:gd name="connsiteY3" fmla="*/ 1148239 h 1148239"/>
                              <a:gd name="connsiteX4" fmla="*/ 0 w 1182281"/>
                              <a:gd name="connsiteY4" fmla="*/ 0 h 1148239"/>
                              <a:gd name="connsiteX0" fmla="*/ 0 w 1182281"/>
                              <a:gd name="connsiteY0" fmla="*/ 0 h 1148239"/>
                              <a:gd name="connsiteX1" fmla="*/ 1182281 w 1182281"/>
                              <a:gd name="connsiteY1" fmla="*/ 164696 h 1148239"/>
                              <a:gd name="connsiteX2" fmla="*/ 861712 w 1182281"/>
                              <a:gd name="connsiteY2" fmla="*/ 821927 h 1148239"/>
                              <a:gd name="connsiteX3" fmla="*/ 233491 w 1182281"/>
                              <a:gd name="connsiteY3" fmla="*/ 1148239 h 1148239"/>
                              <a:gd name="connsiteX4" fmla="*/ 0 w 1182281"/>
                              <a:gd name="connsiteY4" fmla="*/ 0 h 1148239"/>
                              <a:gd name="connsiteX0" fmla="*/ 303026 w 948790"/>
                              <a:gd name="connsiteY0" fmla="*/ 339509 h 983543"/>
                              <a:gd name="connsiteX1" fmla="*/ 948790 w 948790"/>
                              <a:gd name="connsiteY1" fmla="*/ 0 h 983543"/>
                              <a:gd name="connsiteX2" fmla="*/ 628221 w 948790"/>
                              <a:gd name="connsiteY2" fmla="*/ 657231 h 983543"/>
                              <a:gd name="connsiteX3" fmla="*/ 0 w 948790"/>
                              <a:gd name="connsiteY3" fmla="*/ 983543 h 983543"/>
                              <a:gd name="connsiteX4" fmla="*/ 303026 w 948790"/>
                              <a:gd name="connsiteY4" fmla="*/ 339509 h 983543"/>
                              <a:gd name="connsiteX0" fmla="*/ 303026 w 955191"/>
                              <a:gd name="connsiteY0" fmla="*/ 297821 h 941855"/>
                              <a:gd name="connsiteX1" fmla="*/ 955191 w 955191"/>
                              <a:gd name="connsiteY1" fmla="*/ 0 h 941855"/>
                              <a:gd name="connsiteX2" fmla="*/ 628221 w 955191"/>
                              <a:gd name="connsiteY2" fmla="*/ 615543 h 941855"/>
                              <a:gd name="connsiteX3" fmla="*/ 0 w 955191"/>
                              <a:gd name="connsiteY3" fmla="*/ 941855 h 941855"/>
                              <a:gd name="connsiteX4" fmla="*/ 303026 w 955191"/>
                              <a:gd name="connsiteY4" fmla="*/ 297821 h 941855"/>
                              <a:gd name="connsiteX0" fmla="*/ 289526 w 941691"/>
                              <a:gd name="connsiteY0" fmla="*/ 297821 h 955356"/>
                              <a:gd name="connsiteX1" fmla="*/ 941691 w 941691"/>
                              <a:gd name="connsiteY1" fmla="*/ 0 h 955356"/>
                              <a:gd name="connsiteX2" fmla="*/ 614721 w 941691"/>
                              <a:gd name="connsiteY2" fmla="*/ 615543 h 955356"/>
                              <a:gd name="connsiteX3" fmla="*/ 0 w 941691"/>
                              <a:gd name="connsiteY3" fmla="*/ 955356 h 955356"/>
                              <a:gd name="connsiteX4" fmla="*/ 289526 w 941691"/>
                              <a:gd name="connsiteY4" fmla="*/ 297821 h 955356"/>
                              <a:gd name="connsiteX0" fmla="*/ 324280 w 976445"/>
                              <a:gd name="connsiteY0" fmla="*/ 297821 h 979453"/>
                              <a:gd name="connsiteX1" fmla="*/ 976445 w 976445"/>
                              <a:gd name="connsiteY1" fmla="*/ 0 h 979453"/>
                              <a:gd name="connsiteX2" fmla="*/ 649475 w 976445"/>
                              <a:gd name="connsiteY2" fmla="*/ 615543 h 979453"/>
                              <a:gd name="connsiteX3" fmla="*/ 0 w 976445"/>
                              <a:gd name="connsiteY3" fmla="*/ 979453 h 979453"/>
                              <a:gd name="connsiteX4" fmla="*/ 324280 w 976445"/>
                              <a:gd name="connsiteY4" fmla="*/ 297821 h 979453"/>
                              <a:gd name="connsiteX0" fmla="*/ 325533 w 977698"/>
                              <a:gd name="connsiteY0" fmla="*/ 297821 h 978201"/>
                              <a:gd name="connsiteX1" fmla="*/ 977698 w 977698"/>
                              <a:gd name="connsiteY1" fmla="*/ 0 h 978201"/>
                              <a:gd name="connsiteX2" fmla="*/ 650728 w 977698"/>
                              <a:gd name="connsiteY2" fmla="*/ 615543 h 978201"/>
                              <a:gd name="connsiteX3" fmla="*/ 0 w 977698"/>
                              <a:gd name="connsiteY3" fmla="*/ 978201 h 978201"/>
                              <a:gd name="connsiteX4" fmla="*/ 325533 w 977698"/>
                              <a:gd name="connsiteY4" fmla="*/ 297821 h 978201"/>
                              <a:gd name="connsiteX0" fmla="*/ 335045 w 987210"/>
                              <a:gd name="connsiteY0" fmla="*/ 297821 h 968697"/>
                              <a:gd name="connsiteX1" fmla="*/ 987210 w 987210"/>
                              <a:gd name="connsiteY1" fmla="*/ 0 h 968697"/>
                              <a:gd name="connsiteX2" fmla="*/ 660240 w 987210"/>
                              <a:gd name="connsiteY2" fmla="*/ 615543 h 968697"/>
                              <a:gd name="connsiteX3" fmla="*/ 0 w 987210"/>
                              <a:gd name="connsiteY3" fmla="*/ 968697 h 968697"/>
                              <a:gd name="connsiteX4" fmla="*/ 335045 w 987210"/>
                              <a:gd name="connsiteY4" fmla="*/ 297821 h 968697"/>
                              <a:gd name="connsiteX0" fmla="*/ 335045 w 987210"/>
                              <a:gd name="connsiteY0" fmla="*/ 297821 h 968697"/>
                              <a:gd name="connsiteX1" fmla="*/ 916792 w 987210"/>
                              <a:gd name="connsiteY1" fmla="*/ 39077 h 968697"/>
                              <a:gd name="connsiteX2" fmla="*/ 987210 w 987210"/>
                              <a:gd name="connsiteY2" fmla="*/ 0 h 968697"/>
                              <a:gd name="connsiteX3" fmla="*/ 660240 w 987210"/>
                              <a:gd name="connsiteY3" fmla="*/ 615543 h 968697"/>
                              <a:gd name="connsiteX4" fmla="*/ 0 w 987210"/>
                              <a:gd name="connsiteY4" fmla="*/ 968697 h 968697"/>
                              <a:gd name="connsiteX5" fmla="*/ 335045 w 987210"/>
                              <a:gd name="connsiteY5" fmla="*/ 297821 h 968697"/>
                              <a:gd name="connsiteX0" fmla="*/ 335045 w 971098"/>
                              <a:gd name="connsiteY0" fmla="*/ 267153 h 938029"/>
                              <a:gd name="connsiteX1" fmla="*/ 916792 w 971098"/>
                              <a:gd name="connsiteY1" fmla="*/ 8409 h 938029"/>
                              <a:gd name="connsiteX2" fmla="*/ 971098 w 971098"/>
                              <a:gd name="connsiteY2" fmla="*/ 0 h 938029"/>
                              <a:gd name="connsiteX3" fmla="*/ 660240 w 971098"/>
                              <a:gd name="connsiteY3" fmla="*/ 584875 h 938029"/>
                              <a:gd name="connsiteX4" fmla="*/ 0 w 971098"/>
                              <a:gd name="connsiteY4" fmla="*/ 938029 h 938029"/>
                              <a:gd name="connsiteX5" fmla="*/ 335045 w 971098"/>
                              <a:gd name="connsiteY5" fmla="*/ 267153 h 938029"/>
                              <a:gd name="connsiteX0" fmla="*/ 335045 w 971098"/>
                              <a:gd name="connsiteY0" fmla="*/ 267153 h 938029"/>
                              <a:gd name="connsiteX1" fmla="*/ 916792 w 971098"/>
                              <a:gd name="connsiteY1" fmla="*/ 8409 h 938029"/>
                              <a:gd name="connsiteX2" fmla="*/ 971098 w 971098"/>
                              <a:gd name="connsiteY2" fmla="*/ 0 h 938029"/>
                              <a:gd name="connsiteX3" fmla="*/ 944563 w 971098"/>
                              <a:gd name="connsiteY3" fmla="*/ 50475 h 938029"/>
                              <a:gd name="connsiteX4" fmla="*/ 660240 w 971098"/>
                              <a:gd name="connsiteY4" fmla="*/ 584875 h 938029"/>
                              <a:gd name="connsiteX5" fmla="*/ 0 w 971098"/>
                              <a:gd name="connsiteY5" fmla="*/ 938029 h 938029"/>
                              <a:gd name="connsiteX6" fmla="*/ 335045 w 971098"/>
                              <a:gd name="connsiteY6" fmla="*/ 267153 h 938029"/>
                              <a:gd name="connsiteX0" fmla="*/ 335045 w 955722"/>
                              <a:gd name="connsiteY0" fmla="*/ 258744 h 929620"/>
                              <a:gd name="connsiteX1" fmla="*/ 916792 w 955722"/>
                              <a:gd name="connsiteY1" fmla="*/ 0 h 929620"/>
                              <a:gd name="connsiteX2" fmla="*/ 955722 w 955722"/>
                              <a:gd name="connsiteY2" fmla="*/ 7088 h 929620"/>
                              <a:gd name="connsiteX3" fmla="*/ 944563 w 955722"/>
                              <a:gd name="connsiteY3" fmla="*/ 42066 h 929620"/>
                              <a:gd name="connsiteX4" fmla="*/ 660240 w 955722"/>
                              <a:gd name="connsiteY4" fmla="*/ 576466 h 929620"/>
                              <a:gd name="connsiteX5" fmla="*/ 0 w 955722"/>
                              <a:gd name="connsiteY5" fmla="*/ 929620 h 929620"/>
                              <a:gd name="connsiteX6" fmla="*/ 335045 w 955722"/>
                              <a:gd name="connsiteY6" fmla="*/ 258744 h 929620"/>
                              <a:gd name="connsiteX0" fmla="*/ 335045 w 955722"/>
                              <a:gd name="connsiteY0" fmla="*/ 289432 h 960308"/>
                              <a:gd name="connsiteX1" fmla="*/ 945289 w 955722"/>
                              <a:gd name="connsiteY1" fmla="*/ 0 h 960308"/>
                              <a:gd name="connsiteX2" fmla="*/ 955722 w 955722"/>
                              <a:gd name="connsiteY2" fmla="*/ 37776 h 960308"/>
                              <a:gd name="connsiteX3" fmla="*/ 944563 w 955722"/>
                              <a:gd name="connsiteY3" fmla="*/ 72754 h 960308"/>
                              <a:gd name="connsiteX4" fmla="*/ 660240 w 955722"/>
                              <a:gd name="connsiteY4" fmla="*/ 607154 h 960308"/>
                              <a:gd name="connsiteX5" fmla="*/ 0 w 955722"/>
                              <a:gd name="connsiteY5" fmla="*/ 960308 h 960308"/>
                              <a:gd name="connsiteX6" fmla="*/ 335045 w 955722"/>
                              <a:gd name="connsiteY6" fmla="*/ 289432 h 9603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55722" h="960308">
                                <a:moveTo>
                                  <a:pt x="335045" y="289432"/>
                                </a:moveTo>
                                <a:cubicBezTo>
                                  <a:pt x="534373" y="197814"/>
                                  <a:pt x="745961" y="91618"/>
                                  <a:pt x="945289" y="0"/>
                                </a:cubicBezTo>
                                <a:lnTo>
                                  <a:pt x="955722" y="37776"/>
                                </a:lnTo>
                                <a:lnTo>
                                  <a:pt x="944563" y="72754"/>
                                </a:lnTo>
                                <a:lnTo>
                                  <a:pt x="660240" y="607154"/>
                                </a:lnTo>
                                <a:lnTo>
                                  <a:pt x="0" y="960308"/>
                                </a:lnTo>
                                <a:lnTo>
                                  <a:pt x="335045" y="289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6614160" y="3619500"/>
                            <a:ext cx="649935" cy="20396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6507480" y="3589020"/>
                            <a:ext cx="672488" cy="21146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6408420" y="3550920"/>
                            <a:ext cx="693258" cy="21741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6324600" y="3520440"/>
                            <a:ext cx="703372" cy="22061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6217920" y="3497580"/>
                            <a:ext cx="718555" cy="22509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6126480" y="3467100"/>
                            <a:ext cx="715973" cy="22519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6050280" y="3436620"/>
                            <a:ext cx="714088" cy="22481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5943600" y="3406140"/>
                            <a:ext cx="747379" cy="23353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5"/>
                        <wps:cNvSpPr/>
                        <wps:spPr>
                          <a:xfrm>
                            <a:off x="6644640" y="3657600"/>
                            <a:ext cx="666635" cy="1056803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7428" h="1877402">
                                <a:moveTo>
                                  <a:pt x="0" y="367737"/>
                                </a:moveTo>
                                <a:lnTo>
                                  <a:pt x="787428" y="0"/>
                                </a:lnTo>
                                <a:lnTo>
                                  <a:pt x="787428" y="1507562"/>
                                </a:lnTo>
                                <a:lnTo>
                                  <a:pt x="0" y="1877402"/>
                                </a:lnTo>
                                <a:lnTo>
                                  <a:pt x="0" y="367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5B7AB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5"/>
                        <wps:cNvSpPr/>
                        <wps:spPr>
                          <a:xfrm flipH="1">
                            <a:off x="5935980" y="3665220"/>
                            <a:ext cx="666635" cy="1056803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87428" h="1877402">
                                <a:moveTo>
                                  <a:pt x="0" y="367737"/>
                                </a:moveTo>
                                <a:lnTo>
                                  <a:pt x="787428" y="0"/>
                                </a:lnTo>
                                <a:lnTo>
                                  <a:pt x="787428" y="1507562"/>
                                </a:lnTo>
                                <a:lnTo>
                                  <a:pt x="0" y="1877402"/>
                                </a:lnTo>
                                <a:lnTo>
                                  <a:pt x="0" y="367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52DDF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5"/>
                        <wps:cNvSpPr/>
                        <wps:spPr>
                          <a:xfrm>
                            <a:off x="6720840" y="4549140"/>
                            <a:ext cx="582829" cy="180450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  <a:gd name="connsiteX0" fmla="*/ 0 w 787428"/>
                              <a:gd name="connsiteY0" fmla="*/ 367737 h 1507561"/>
                              <a:gd name="connsiteX1" fmla="*/ 787428 w 787428"/>
                              <a:gd name="connsiteY1" fmla="*/ 0 h 1507561"/>
                              <a:gd name="connsiteX2" fmla="*/ 787428 w 787428"/>
                              <a:gd name="connsiteY2" fmla="*/ 1507562 h 1507561"/>
                              <a:gd name="connsiteX3" fmla="*/ 3000 w 787428"/>
                              <a:gd name="connsiteY3" fmla="*/ 1065552 h 1507561"/>
                              <a:gd name="connsiteX4" fmla="*/ 0 w 787428"/>
                              <a:gd name="connsiteY4" fmla="*/ 367737 h 1507561"/>
                              <a:gd name="connsiteX0" fmla="*/ 98991 w 784428"/>
                              <a:gd name="connsiteY0" fmla="*/ 320230 h 1507563"/>
                              <a:gd name="connsiteX1" fmla="*/ 784428 w 784428"/>
                              <a:gd name="connsiteY1" fmla="*/ 0 h 1507563"/>
                              <a:gd name="connsiteX2" fmla="*/ 784428 w 784428"/>
                              <a:gd name="connsiteY2" fmla="*/ 1507562 h 1507563"/>
                              <a:gd name="connsiteX3" fmla="*/ 0 w 784428"/>
                              <a:gd name="connsiteY3" fmla="*/ 1065552 h 1507563"/>
                              <a:gd name="connsiteX4" fmla="*/ 98991 w 784428"/>
                              <a:gd name="connsiteY4" fmla="*/ 320230 h 1507563"/>
                              <a:gd name="connsiteX0" fmla="*/ 98991 w 784428"/>
                              <a:gd name="connsiteY0" fmla="*/ 320230 h 1065552"/>
                              <a:gd name="connsiteX1" fmla="*/ 784428 w 784428"/>
                              <a:gd name="connsiteY1" fmla="*/ 0 h 1065552"/>
                              <a:gd name="connsiteX2" fmla="*/ 784428 w 784428"/>
                              <a:gd name="connsiteY2" fmla="*/ 244681 h 1065552"/>
                              <a:gd name="connsiteX3" fmla="*/ 0 w 784428"/>
                              <a:gd name="connsiteY3" fmla="*/ 1065552 h 1065552"/>
                              <a:gd name="connsiteX4" fmla="*/ 98991 w 784428"/>
                              <a:gd name="connsiteY4" fmla="*/ 320230 h 1065552"/>
                              <a:gd name="connsiteX0" fmla="*/ 98991 w 784428"/>
                              <a:gd name="connsiteY0" fmla="*/ 320230 h 1065552"/>
                              <a:gd name="connsiteX1" fmla="*/ 784428 w 784428"/>
                              <a:gd name="connsiteY1" fmla="*/ 0 h 1065552"/>
                              <a:gd name="connsiteX2" fmla="*/ 782928 w 784428"/>
                              <a:gd name="connsiteY2" fmla="*/ 320569 h 1065552"/>
                              <a:gd name="connsiteX3" fmla="*/ 0 w 784428"/>
                              <a:gd name="connsiteY3" fmla="*/ 1065552 h 1065552"/>
                              <a:gd name="connsiteX4" fmla="*/ 98991 w 784428"/>
                              <a:gd name="connsiteY4" fmla="*/ 320230 h 1065552"/>
                              <a:gd name="connsiteX0" fmla="*/ 3000 w 688437"/>
                              <a:gd name="connsiteY0" fmla="*/ 320230 h 320569"/>
                              <a:gd name="connsiteX1" fmla="*/ 688437 w 688437"/>
                              <a:gd name="connsiteY1" fmla="*/ 0 h 320569"/>
                              <a:gd name="connsiteX2" fmla="*/ 686937 w 688437"/>
                              <a:gd name="connsiteY2" fmla="*/ 320569 h 320569"/>
                              <a:gd name="connsiteX3" fmla="*/ 0 w 688437"/>
                              <a:gd name="connsiteY3" fmla="*/ 320569 h 320569"/>
                              <a:gd name="connsiteX4" fmla="*/ 3000 w 688437"/>
                              <a:gd name="connsiteY4" fmla="*/ 320230 h 3205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8437" h="320569">
                                <a:moveTo>
                                  <a:pt x="3000" y="320230"/>
                                </a:moveTo>
                                <a:lnTo>
                                  <a:pt x="688437" y="0"/>
                                </a:lnTo>
                                <a:lnTo>
                                  <a:pt x="686937" y="320569"/>
                                </a:lnTo>
                                <a:lnTo>
                                  <a:pt x="0" y="320569"/>
                                </a:lnTo>
                                <a:lnTo>
                                  <a:pt x="3000" y="320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3D8B2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5"/>
                        <wps:cNvSpPr/>
                        <wps:spPr>
                          <a:xfrm flipH="1">
                            <a:off x="5379720" y="4549140"/>
                            <a:ext cx="1154985" cy="182167"/>
                          </a:xfrm>
                          <a:custGeom>
                            <a:avLst/>
                            <a:gdLst>
                              <a:gd name="connsiteX0" fmla="*/ 0 w 518795"/>
                              <a:gd name="connsiteY0" fmla="*/ 0 h 1139825"/>
                              <a:gd name="connsiteX1" fmla="*/ 518795 w 518795"/>
                              <a:gd name="connsiteY1" fmla="*/ 0 h 1139825"/>
                              <a:gd name="connsiteX2" fmla="*/ 518795 w 518795"/>
                              <a:gd name="connsiteY2" fmla="*/ 1139825 h 1139825"/>
                              <a:gd name="connsiteX3" fmla="*/ 0 w 518795"/>
                              <a:gd name="connsiteY3" fmla="*/ 1139825 h 1139825"/>
                              <a:gd name="connsiteX4" fmla="*/ 0 w 518795"/>
                              <a:gd name="connsiteY4" fmla="*/ 0 h 1139825"/>
                              <a:gd name="connsiteX0" fmla="*/ 0 w 518795"/>
                              <a:gd name="connsiteY0" fmla="*/ 0 h 1389207"/>
                              <a:gd name="connsiteX1" fmla="*/ 518795 w 518795"/>
                              <a:gd name="connsiteY1" fmla="*/ 0 h 1389207"/>
                              <a:gd name="connsiteX2" fmla="*/ 518795 w 518795"/>
                              <a:gd name="connsiteY2" fmla="*/ 1139825 h 1389207"/>
                              <a:gd name="connsiteX3" fmla="*/ 0 w 518795"/>
                              <a:gd name="connsiteY3" fmla="*/ 1389207 h 1389207"/>
                              <a:gd name="connsiteX4" fmla="*/ 0 w 518795"/>
                              <a:gd name="connsiteY4" fmla="*/ 0 h 1389207"/>
                              <a:gd name="connsiteX0" fmla="*/ 0 w 889670"/>
                              <a:gd name="connsiteY0" fmla="*/ 0 h 1389207"/>
                              <a:gd name="connsiteX1" fmla="*/ 889670 w 889670"/>
                              <a:gd name="connsiteY1" fmla="*/ 0 h 1389207"/>
                              <a:gd name="connsiteX2" fmla="*/ 889670 w 889670"/>
                              <a:gd name="connsiteY2" fmla="*/ 1139825 h 1389207"/>
                              <a:gd name="connsiteX3" fmla="*/ 370875 w 889670"/>
                              <a:gd name="connsiteY3" fmla="*/ 1389207 h 1389207"/>
                              <a:gd name="connsiteX4" fmla="*/ 0 w 889670"/>
                              <a:gd name="connsiteY4" fmla="*/ 0 h 1389207"/>
                              <a:gd name="connsiteX0" fmla="*/ 0 w 787428"/>
                              <a:gd name="connsiteY0" fmla="*/ 0 h 1389207"/>
                              <a:gd name="connsiteX1" fmla="*/ 787428 w 787428"/>
                              <a:gd name="connsiteY1" fmla="*/ 0 h 1389207"/>
                              <a:gd name="connsiteX2" fmla="*/ 787428 w 787428"/>
                              <a:gd name="connsiteY2" fmla="*/ 1139825 h 1389207"/>
                              <a:gd name="connsiteX3" fmla="*/ 268633 w 787428"/>
                              <a:gd name="connsiteY3" fmla="*/ 1389207 h 1389207"/>
                              <a:gd name="connsiteX4" fmla="*/ 0 w 787428"/>
                              <a:gd name="connsiteY4" fmla="*/ 0 h 1389207"/>
                              <a:gd name="connsiteX0" fmla="*/ 0 w 787428"/>
                              <a:gd name="connsiteY0" fmla="*/ 0 h 1509665"/>
                              <a:gd name="connsiteX1" fmla="*/ 787428 w 787428"/>
                              <a:gd name="connsiteY1" fmla="*/ 0 h 1509665"/>
                              <a:gd name="connsiteX2" fmla="*/ 787428 w 787428"/>
                              <a:gd name="connsiteY2" fmla="*/ 1139825 h 1509665"/>
                              <a:gd name="connsiteX3" fmla="*/ 0 w 787428"/>
                              <a:gd name="connsiteY3" fmla="*/ 1509665 h 1509665"/>
                              <a:gd name="connsiteX4" fmla="*/ 0 w 787428"/>
                              <a:gd name="connsiteY4" fmla="*/ 0 h 1509665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40602 h 1850267"/>
                              <a:gd name="connsiteX1" fmla="*/ 787428 w 787428"/>
                              <a:gd name="connsiteY1" fmla="*/ 0 h 1850267"/>
                              <a:gd name="connsiteX2" fmla="*/ 787428 w 787428"/>
                              <a:gd name="connsiteY2" fmla="*/ 1480427 h 1850267"/>
                              <a:gd name="connsiteX3" fmla="*/ 0 w 787428"/>
                              <a:gd name="connsiteY3" fmla="*/ 1850267 h 1850267"/>
                              <a:gd name="connsiteX4" fmla="*/ 0 w 787428"/>
                              <a:gd name="connsiteY4" fmla="*/ 340602 h 1850267"/>
                              <a:gd name="connsiteX0" fmla="*/ 0 w 787428"/>
                              <a:gd name="connsiteY0" fmla="*/ 367737 h 1877402"/>
                              <a:gd name="connsiteX1" fmla="*/ 787428 w 787428"/>
                              <a:gd name="connsiteY1" fmla="*/ 0 h 1877402"/>
                              <a:gd name="connsiteX2" fmla="*/ 787428 w 787428"/>
                              <a:gd name="connsiteY2" fmla="*/ 1507562 h 1877402"/>
                              <a:gd name="connsiteX3" fmla="*/ 0 w 787428"/>
                              <a:gd name="connsiteY3" fmla="*/ 1877402 h 1877402"/>
                              <a:gd name="connsiteX4" fmla="*/ 0 w 787428"/>
                              <a:gd name="connsiteY4" fmla="*/ 367737 h 1877402"/>
                              <a:gd name="connsiteX0" fmla="*/ 0 w 1449303"/>
                              <a:gd name="connsiteY0" fmla="*/ 367737 h 1877402"/>
                              <a:gd name="connsiteX1" fmla="*/ 787428 w 1449303"/>
                              <a:gd name="connsiteY1" fmla="*/ 0 h 1877402"/>
                              <a:gd name="connsiteX2" fmla="*/ 1449303 w 1449303"/>
                              <a:gd name="connsiteY2" fmla="*/ 323618 h 1877402"/>
                              <a:gd name="connsiteX3" fmla="*/ 0 w 1449303"/>
                              <a:gd name="connsiteY3" fmla="*/ 1877402 h 1877402"/>
                              <a:gd name="connsiteX4" fmla="*/ 0 w 1449303"/>
                              <a:gd name="connsiteY4" fmla="*/ 367737 h 1877402"/>
                              <a:gd name="connsiteX0" fmla="*/ 84626 w 1449303"/>
                              <a:gd name="connsiteY0" fmla="*/ 323618 h 1877402"/>
                              <a:gd name="connsiteX1" fmla="*/ 787428 w 1449303"/>
                              <a:gd name="connsiteY1" fmla="*/ 0 h 1877402"/>
                              <a:gd name="connsiteX2" fmla="*/ 1449303 w 1449303"/>
                              <a:gd name="connsiteY2" fmla="*/ 323618 h 1877402"/>
                              <a:gd name="connsiteX3" fmla="*/ 0 w 1449303"/>
                              <a:gd name="connsiteY3" fmla="*/ 1877402 h 1877402"/>
                              <a:gd name="connsiteX4" fmla="*/ 84626 w 1449303"/>
                              <a:gd name="connsiteY4" fmla="*/ 323618 h 1877402"/>
                              <a:gd name="connsiteX0" fmla="*/ 0 w 1364677"/>
                              <a:gd name="connsiteY0" fmla="*/ 323618 h 323618"/>
                              <a:gd name="connsiteX1" fmla="*/ 702802 w 1364677"/>
                              <a:gd name="connsiteY1" fmla="*/ 0 h 323618"/>
                              <a:gd name="connsiteX2" fmla="*/ 1364677 w 1364677"/>
                              <a:gd name="connsiteY2" fmla="*/ 323618 h 323618"/>
                              <a:gd name="connsiteX3" fmla="*/ 27130 w 1364677"/>
                              <a:gd name="connsiteY3" fmla="*/ 323618 h 323618"/>
                              <a:gd name="connsiteX4" fmla="*/ 0 w 1364677"/>
                              <a:gd name="connsiteY4" fmla="*/ 323618 h 3236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64677" h="323618">
                                <a:moveTo>
                                  <a:pt x="0" y="323618"/>
                                </a:moveTo>
                                <a:lnTo>
                                  <a:pt x="702802" y="0"/>
                                </a:lnTo>
                                <a:lnTo>
                                  <a:pt x="1364677" y="323618"/>
                                </a:lnTo>
                                <a:lnTo>
                                  <a:pt x="27130" y="323618"/>
                                </a:lnTo>
                                <a:lnTo>
                                  <a:pt x="0" y="323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A812D" w14:textId="77777777" w:rsidR="0065760A" w:rsidRDefault="0065760A" w:rsidP="006576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36"/>
                        <wps:cNvSpPr/>
                        <wps:spPr>
                          <a:xfrm rot="2700000">
                            <a:off x="6126480" y="8025130"/>
                            <a:ext cx="960326" cy="957414"/>
                          </a:xfrm>
                          <a:custGeom>
                            <a:avLst/>
                            <a:gdLst>
                              <a:gd name="connsiteX0" fmla="*/ 0 w 894715"/>
                              <a:gd name="connsiteY0" fmla="*/ 0 h 894715"/>
                              <a:gd name="connsiteX1" fmla="*/ 894715 w 894715"/>
                              <a:gd name="connsiteY1" fmla="*/ 0 h 894715"/>
                              <a:gd name="connsiteX2" fmla="*/ 894715 w 894715"/>
                              <a:gd name="connsiteY2" fmla="*/ 894715 h 894715"/>
                              <a:gd name="connsiteX3" fmla="*/ 0 w 894715"/>
                              <a:gd name="connsiteY3" fmla="*/ 894715 h 894715"/>
                              <a:gd name="connsiteX4" fmla="*/ 0 w 894715"/>
                              <a:gd name="connsiteY4" fmla="*/ 0 h 894715"/>
                              <a:gd name="connsiteX0" fmla="*/ 0 w 894715"/>
                              <a:gd name="connsiteY0" fmla="*/ 0 h 894715"/>
                              <a:gd name="connsiteX1" fmla="*/ 894715 w 894715"/>
                              <a:gd name="connsiteY1" fmla="*/ 0 h 894715"/>
                              <a:gd name="connsiteX2" fmla="*/ 842007 w 894715"/>
                              <a:gd name="connsiteY2" fmla="*/ 812230 h 894715"/>
                              <a:gd name="connsiteX3" fmla="*/ 0 w 894715"/>
                              <a:gd name="connsiteY3" fmla="*/ 894715 h 894715"/>
                              <a:gd name="connsiteX4" fmla="*/ 0 w 894715"/>
                              <a:gd name="connsiteY4" fmla="*/ 0 h 894715"/>
                              <a:gd name="connsiteX0" fmla="*/ 0 w 1182281"/>
                              <a:gd name="connsiteY0" fmla="*/ 0 h 894715"/>
                              <a:gd name="connsiteX1" fmla="*/ 1182281 w 1182281"/>
                              <a:gd name="connsiteY1" fmla="*/ 164696 h 894715"/>
                              <a:gd name="connsiteX2" fmla="*/ 842007 w 1182281"/>
                              <a:gd name="connsiteY2" fmla="*/ 812230 h 894715"/>
                              <a:gd name="connsiteX3" fmla="*/ 0 w 1182281"/>
                              <a:gd name="connsiteY3" fmla="*/ 894715 h 894715"/>
                              <a:gd name="connsiteX4" fmla="*/ 0 w 1182281"/>
                              <a:gd name="connsiteY4" fmla="*/ 0 h 894715"/>
                              <a:gd name="connsiteX0" fmla="*/ 0 w 1182281"/>
                              <a:gd name="connsiteY0" fmla="*/ 0 h 1148239"/>
                              <a:gd name="connsiteX1" fmla="*/ 1182281 w 1182281"/>
                              <a:gd name="connsiteY1" fmla="*/ 164696 h 1148239"/>
                              <a:gd name="connsiteX2" fmla="*/ 842007 w 1182281"/>
                              <a:gd name="connsiteY2" fmla="*/ 812230 h 1148239"/>
                              <a:gd name="connsiteX3" fmla="*/ 233491 w 1182281"/>
                              <a:gd name="connsiteY3" fmla="*/ 1148239 h 1148239"/>
                              <a:gd name="connsiteX4" fmla="*/ 0 w 1182281"/>
                              <a:gd name="connsiteY4" fmla="*/ 0 h 1148239"/>
                              <a:gd name="connsiteX0" fmla="*/ 0 w 1182281"/>
                              <a:gd name="connsiteY0" fmla="*/ 0 h 1148239"/>
                              <a:gd name="connsiteX1" fmla="*/ 1182281 w 1182281"/>
                              <a:gd name="connsiteY1" fmla="*/ 164696 h 1148239"/>
                              <a:gd name="connsiteX2" fmla="*/ 861712 w 1182281"/>
                              <a:gd name="connsiteY2" fmla="*/ 821927 h 1148239"/>
                              <a:gd name="connsiteX3" fmla="*/ 233491 w 1182281"/>
                              <a:gd name="connsiteY3" fmla="*/ 1148239 h 1148239"/>
                              <a:gd name="connsiteX4" fmla="*/ 0 w 1182281"/>
                              <a:gd name="connsiteY4" fmla="*/ 0 h 1148239"/>
                              <a:gd name="connsiteX0" fmla="*/ 0 w 1182281"/>
                              <a:gd name="connsiteY0" fmla="*/ 0 h 1148239"/>
                              <a:gd name="connsiteX1" fmla="*/ 1182281 w 1182281"/>
                              <a:gd name="connsiteY1" fmla="*/ 164696 h 1148239"/>
                              <a:gd name="connsiteX2" fmla="*/ 861712 w 1182281"/>
                              <a:gd name="connsiteY2" fmla="*/ 821927 h 1148239"/>
                              <a:gd name="connsiteX3" fmla="*/ 233491 w 1182281"/>
                              <a:gd name="connsiteY3" fmla="*/ 1148239 h 1148239"/>
                              <a:gd name="connsiteX4" fmla="*/ 0 w 1182281"/>
                              <a:gd name="connsiteY4" fmla="*/ 0 h 1148239"/>
                              <a:gd name="connsiteX0" fmla="*/ 303026 w 948790"/>
                              <a:gd name="connsiteY0" fmla="*/ 339509 h 983543"/>
                              <a:gd name="connsiteX1" fmla="*/ 948790 w 948790"/>
                              <a:gd name="connsiteY1" fmla="*/ 0 h 983543"/>
                              <a:gd name="connsiteX2" fmla="*/ 628221 w 948790"/>
                              <a:gd name="connsiteY2" fmla="*/ 657231 h 983543"/>
                              <a:gd name="connsiteX3" fmla="*/ 0 w 948790"/>
                              <a:gd name="connsiteY3" fmla="*/ 983543 h 983543"/>
                              <a:gd name="connsiteX4" fmla="*/ 303026 w 948790"/>
                              <a:gd name="connsiteY4" fmla="*/ 339509 h 983543"/>
                              <a:gd name="connsiteX0" fmla="*/ 303026 w 955191"/>
                              <a:gd name="connsiteY0" fmla="*/ 297821 h 941855"/>
                              <a:gd name="connsiteX1" fmla="*/ 955191 w 955191"/>
                              <a:gd name="connsiteY1" fmla="*/ 0 h 941855"/>
                              <a:gd name="connsiteX2" fmla="*/ 628221 w 955191"/>
                              <a:gd name="connsiteY2" fmla="*/ 615543 h 941855"/>
                              <a:gd name="connsiteX3" fmla="*/ 0 w 955191"/>
                              <a:gd name="connsiteY3" fmla="*/ 941855 h 941855"/>
                              <a:gd name="connsiteX4" fmla="*/ 303026 w 955191"/>
                              <a:gd name="connsiteY4" fmla="*/ 297821 h 941855"/>
                              <a:gd name="connsiteX0" fmla="*/ 289526 w 941691"/>
                              <a:gd name="connsiteY0" fmla="*/ 297821 h 955356"/>
                              <a:gd name="connsiteX1" fmla="*/ 941691 w 941691"/>
                              <a:gd name="connsiteY1" fmla="*/ 0 h 955356"/>
                              <a:gd name="connsiteX2" fmla="*/ 614721 w 941691"/>
                              <a:gd name="connsiteY2" fmla="*/ 615543 h 955356"/>
                              <a:gd name="connsiteX3" fmla="*/ 0 w 941691"/>
                              <a:gd name="connsiteY3" fmla="*/ 955356 h 955356"/>
                              <a:gd name="connsiteX4" fmla="*/ 289526 w 941691"/>
                              <a:gd name="connsiteY4" fmla="*/ 297821 h 955356"/>
                              <a:gd name="connsiteX0" fmla="*/ 324280 w 976445"/>
                              <a:gd name="connsiteY0" fmla="*/ 297821 h 979453"/>
                              <a:gd name="connsiteX1" fmla="*/ 976445 w 976445"/>
                              <a:gd name="connsiteY1" fmla="*/ 0 h 979453"/>
                              <a:gd name="connsiteX2" fmla="*/ 649475 w 976445"/>
                              <a:gd name="connsiteY2" fmla="*/ 615543 h 979453"/>
                              <a:gd name="connsiteX3" fmla="*/ 0 w 976445"/>
                              <a:gd name="connsiteY3" fmla="*/ 979453 h 979453"/>
                              <a:gd name="connsiteX4" fmla="*/ 324280 w 976445"/>
                              <a:gd name="connsiteY4" fmla="*/ 297821 h 979453"/>
                              <a:gd name="connsiteX0" fmla="*/ 325533 w 977698"/>
                              <a:gd name="connsiteY0" fmla="*/ 297821 h 978201"/>
                              <a:gd name="connsiteX1" fmla="*/ 977698 w 977698"/>
                              <a:gd name="connsiteY1" fmla="*/ 0 h 978201"/>
                              <a:gd name="connsiteX2" fmla="*/ 650728 w 977698"/>
                              <a:gd name="connsiteY2" fmla="*/ 615543 h 978201"/>
                              <a:gd name="connsiteX3" fmla="*/ 0 w 977698"/>
                              <a:gd name="connsiteY3" fmla="*/ 978201 h 978201"/>
                              <a:gd name="connsiteX4" fmla="*/ 325533 w 977698"/>
                              <a:gd name="connsiteY4" fmla="*/ 297821 h 978201"/>
                              <a:gd name="connsiteX0" fmla="*/ 335045 w 987210"/>
                              <a:gd name="connsiteY0" fmla="*/ 297821 h 968697"/>
                              <a:gd name="connsiteX1" fmla="*/ 987210 w 987210"/>
                              <a:gd name="connsiteY1" fmla="*/ 0 h 968697"/>
                              <a:gd name="connsiteX2" fmla="*/ 660240 w 987210"/>
                              <a:gd name="connsiteY2" fmla="*/ 615543 h 968697"/>
                              <a:gd name="connsiteX3" fmla="*/ 0 w 987210"/>
                              <a:gd name="connsiteY3" fmla="*/ 968697 h 968697"/>
                              <a:gd name="connsiteX4" fmla="*/ 335045 w 987210"/>
                              <a:gd name="connsiteY4" fmla="*/ 297821 h 968697"/>
                              <a:gd name="connsiteX0" fmla="*/ 335045 w 987210"/>
                              <a:gd name="connsiteY0" fmla="*/ 297821 h 968697"/>
                              <a:gd name="connsiteX1" fmla="*/ 916792 w 987210"/>
                              <a:gd name="connsiteY1" fmla="*/ 39077 h 968697"/>
                              <a:gd name="connsiteX2" fmla="*/ 987210 w 987210"/>
                              <a:gd name="connsiteY2" fmla="*/ 0 h 968697"/>
                              <a:gd name="connsiteX3" fmla="*/ 660240 w 987210"/>
                              <a:gd name="connsiteY3" fmla="*/ 615543 h 968697"/>
                              <a:gd name="connsiteX4" fmla="*/ 0 w 987210"/>
                              <a:gd name="connsiteY4" fmla="*/ 968697 h 968697"/>
                              <a:gd name="connsiteX5" fmla="*/ 335045 w 987210"/>
                              <a:gd name="connsiteY5" fmla="*/ 297821 h 968697"/>
                              <a:gd name="connsiteX0" fmla="*/ 335045 w 971098"/>
                              <a:gd name="connsiteY0" fmla="*/ 267153 h 938029"/>
                              <a:gd name="connsiteX1" fmla="*/ 916792 w 971098"/>
                              <a:gd name="connsiteY1" fmla="*/ 8409 h 938029"/>
                              <a:gd name="connsiteX2" fmla="*/ 971098 w 971098"/>
                              <a:gd name="connsiteY2" fmla="*/ 0 h 938029"/>
                              <a:gd name="connsiteX3" fmla="*/ 660240 w 971098"/>
                              <a:gd name="connsiteY3" fmla="*/ 584875 h 938029"/>
                              <a:gd name="connsiteX4" fmla="*/ 0 w 971098"/>
                              <a:gd name="connsiteY4" fmla="*/ 938029 h 938029"/>
                              <a:gd name="connsiteX5" fmla="*/ 335045 w 971098"/>
                              <a:gd name="connsiteY5" fmla="*/ 267153 h 938029"/>
                              <a:gd name="connsiteX0" fmla="*/ 335045 w 971098"/>
                              <a:gd name="connsiteY0" fmla="*/ 267153 h 938029"/>
                              <a:gd name="connsiteX1" fmla="*/ 916792 w 971098"/>
                              <a:gd name="connsiteY1" fmla="*/ 8409 h 938029"/>
                              <a:gd name="connsiteX2" fmla="*/ 971098 w 971098"/>
                              <a:gd name="connsiteY2" fmla="*/ 0 h 938029"/>
                              <a:gd name="connsiteX3" fmla="*/ 944563 w 971098"/>
                              <a:gd name="connsiteY3" fmla="*/ 50475 h 938029"/>
                              <a:gd name="connsiteX4" fmla="*/ 660240 w 971098"/>
                              <a:gd name="connsiteY4" fmla="*/ 584875 h 938029"/>
                              <a:gd name="connsiteX5" fmla="*/ 0 w 971098"/>
                              <a:gd name="connsiteY5" fmla="*/ 938029 h 938029"/>
                              <a:gd name="connsiteX6" fmla="*/ 335045 w 971098"/>
                              <a:gd name="connsiteY6" fmla="*/ 267153 h 938029"/>
                              <a:gd name="connsiteX0" fmla="*/ 335045 w 955722"/>
                              <a:gd name="connsiteY0" fmla="*/ 258744 h 929620"/>
                              <a:gd name="connsiteX1" fmla="*/ 916792 w 955722"/>
                              <a:gd name="connsiteY1" fmla="*/ 0 h 929620"/>
                              <a:gd name="connsiteX2" fmla="*/ 955722 w 955722"/>
                              <a:gd name="connsiteY2" fmla="*/ 7088 h 929620"/>
                              <a:gd name="connsiteX3" fmla="*/ 944563 w 955722"/>
                              <a:gd name="connsiteY3" fmla="*/ 42066 h 929620"/>
                              <a:gd name="connsiteX4" fmla="*/ 660240 w 955722"/>
                              <a:gd name="connsiteY4" fmla="*/ 576466 h 929620"/>
                              <a:gd name="connsiteX5" fmla="*/ 0 w 955722"/>
                              <a:gd name="connsiteY5" fmla="*/ 929620 h 929620"/>
                              <a:gd name="connsiteX6" fmla="*/ 335045 w 955722"/>
                              <a:gd name="connsiteY6" fmla="*/ 258744 h 929620"/>
                              <a:gd name="connsiteX0" fmla="*/ 335045 w 955722"/>
                              <a:gd name="connsiteY0" fmla="*/ 289432 h 960308"/>
                              <a:gd name="connsiteX1" fmla="*/ 945289 w 955722"/>
                              <a:gd name="connsiteY1" fmla="*/ 0 h 960308"/>
                              <a:gd name="connsiteX2" fmla="*/ 955722 w 955722"/>
                              <a:gd name="connsiteY2" fmla="*/ 37776 h 960308"/>
                              <a:gd name="connsiteX3" fmla="*/ 944563 w 955722"/>
                              <a:gd name="connsiteY3" fmla="*/ 72754 h 960308"/>
                              <a:gd name="connsiteX4" fmla="*/ 660240 w 955722"/>
                              <a:gd name="connsiteY4" fmla="*/ 607154 h 960308"/>
                              <a:gd name="connsiteX5" fmla="*/ 0 w 955722"/>
                              <a:gd name="connsiteY5" fmla="*/ 960308 h 960308"/>
                              <a:gd name="connsiteX6" fmla="*/ 335045 w 955722"/>
                              <a:gd name="connsiteY6" fmla="*/ 289432 h 9603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55722" h="960308">
                                <a:moveTo>
                                  <a:pt x="335045" y="289432"/>
                                </a:moveTo>
                                <a:cubicBezTo>
                                  <a:pt x="534373" y="197814"/>
                                  <a:pt x="745961" y="91618"/>
                                  <a:pt x="945289" y="0"/>
                                </a:cubicBezTo>
                                <a:lnTo>
                                  <a:pt x="955722" y="37776"/>
                                </a:lnTo>
                                <a:lnTo>
                                  <a:pt x="944563" y="72754"/>
                                </a:lnTo>
                                <a:lnTo>
                                  <a:pt x="660240" y="607154"/>
                                </a:lnTo>
                                <a:lnTo>
                                  <a:pt x="0" y="960308"/>
                                </a:lnTo>
                                <a:lnTo>
                                  <a:pt x="335045" y="289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chemeClr val="accent6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5ECE9" id="Group 4" o:spid="_x0000_s1026" alt="&quot;&quot;" style="position:absolute;left:0;text-align:left;margin-left:.15pt;margin-top:18pt;width:561.3pt;height:715.1pt;z-index:-251652096;mso-position-vertical-relative:page;mso-width-relative:margin;mso-height-relative:margin" coordsize="73152,8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">
                <v:rect id="Rectangle 3" o:spid="_x0000_s1027" style="position:absolute;width:73152;height:47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Y8wQAAANoAAAAPAAAAZHJzL2Rvd25yZXYueG1sRI9LawIx&#10;FIX3hf6HcAvdFM20Qp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JcGdjzBAAAA2gAAAA8AAAAA&#10;AAAAAAAAAAAABwIAAGRycy9kb3ducmV2LnhtbFBLBQYAAAAAAwADALcAAAD1AgAAAAA=&#10;" fillcolor="#f4e4de [3209]" stroked="f" strokeweight="1pt"/>
                <v:line id="Straight Connector 13" o:spid="_x0000_s1028" style="position:absolute;flip:y;visibility:visible;mso-wrap-style:square" from="4267,8610" to="11176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" strokecolor="#00ae9b [3208]" strokeweight="1.25pt">
                  <v:stroke joinstyle="miter"/>
                </v:line>
                <v:line id="Straight Connector 14" o:spid="_x0000_s1029" style="position:absolute;flip:y;visibility:visible;mso-wrap-style:square" from="3276,8305" to="10289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" strokecolor="#00ae9b [3208]" strokeweight="1.25pt">
                  <v:stroke joinstyle="miter"/>
                </v:line>
                <v:line id="Straight Connector 15" o:spid="_x0000_s1030" style="position:absolute;flip:y;visibility:visible;mso-wrap-style:square" from="2362,8077" to="9293,10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" strokecolor="#00ae9b [3208]" strokeweight="1.25pt">
                  <v:stroke joinstyle="miter"/>
                </v:line>
                <v:line id="Straight Connector 16" o:spid="_x0000_s1031" style="position:absolute;flip:y;visibility:visible;mso-wrap-style:square" from="1524,7696" to="8512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" strokecolor="#00ae9b [3208]" strokeweight="1.25pt">
                  <v:stroke joinstyle="miter"/>
                </v:line>
                <v:line id="Straight Connector 17" o:spid="_x0000_s1032" style="position:absolute;flip:y;visibility:visible;mso-wrap-style:square" from="533,7467" to="7594,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" strokecolor="#00ae9b [3208]" strokeweight="1.25pt">
                  <v:stroke joinstyle="miter"/>
                </v:line>
                <v:line id="Straight Connector 18" o:spid="_x0000_s1033" style="position:absolute;flip:y;visibility:visible;mso-wrap-style:square" from="76,7239" to="6584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" strokecolor="#00ae9b [3208]" strokeweight="1.25pt">
                  <v:stroke joinstyle="miter"/>
                </v:line>
                <v:line id="Straight Connector 19" o:spid="_x0000_s1034" style="position:absolute;flip:y;visibility:visible;mso-wrap-style:square" from="76,6934" to="579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" strokecolor="#00ae9b [3208]" strokeweight="1.25pt">
                  <v:stroke joinstyle="miter"/>
                </v:line>
                <v:line id="Straight Connector 20" o:spid="_x0000_s1035" style="position:absolute;flip:y;visibility:visible;mso-wrap-style:square" from="0,6629" to="5003,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" strokecolor="#00ae9b [3208]" strokeweight="1.25pt">
                  <v:stroke joinstyle="miter"/>
                </v:line>
                <v:shape id="Rectangle 5" o:spid="_x0000_s1036" style="position:absolute;width:4387;height:7823;visibility:visible;mso-wrap-style:square;v-text-anchor:middle" coordsize="518795,13892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" adj="-11796480,,5400" path="m,l518795,r,1139825l,1389207,,xe" fillcolor="#a4d8d7 [3205]" stroked="f" strokeweight="1pt">
                  <v:stroke joinstyle="miter"/>
                  <v:formulas/>
                  <v:path arrowok="t" o:connecttype="custom" o:connectlocs="0,0;438785,0;438785,641883;0,782320;0,0" o:connectangles="0,0,0,0,0" textboxrect="0,0,518795,1389207"/>
                  <v:textbox>
                    <w:txbxContent>
                      <w:p w14:paraId="2F134C4D" w14:textId="77777777" w:rsidR="0065760A" w:rsidRDefault="0065760A" w:rsidP="0065760A"/>
                    </w:txbxContent>
                  </v:textbox>
                </v:shape>
                <v:shape id="Rectangle 5" o:spid="_x0000_s1037" style="position:absolute;left:4724;width:6673;height:8504;flip:x;visibility:visible;mso-wrap-style:square;v-text-anchor:middle" coordsize="787428,150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" adj="-11796480,,5400" path="m,l787428,r,1139825l,1509665,,xe" fillcolor="#827e79 [3206]" stroked="f" strokeweight=".25pt">
                  <v:stroke joinstyle="miter"/>
                  <v:formulas/>
                  <v:path arrowok="t" o:connecttype="custom" o:connectlocs="0,0;667306,0;667306,642110;0,850456;0,0" o:connectangles="0,0,0,0,0" textboxrect="0,0,787428,1509665"/>
                  <v:textbox>
                    <w:txbxContent>
                      <w:p w14:paraId="7B4D1C9C" w14:textId="77777777" w:rsidR="0065760A" w:rsidRDefault="0065760A" w:rsidP="0065760A"/>
                    </w:txbxContent>
                  </v:textbox>
                </v:shape>
                <v:shape id="Rectangle 5" o:spid="_x0000_s1038" style="position:absolute;left:11811;width:6673;height:8504;visibility:visible;mso-wrap-style:square;v-text-anchor:middle" coordsize="787428,150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" adj="-11796480,,5400" path="m,l787428,r,1139825l,1509665,,xe" fillcolor="#c6c3bb [3207]" stroked="f" strokeweight="1pt">
                  <v:stroke joinstyle="miter"/>
                  <v:formulas/>
                  <v:path arrowok="t" o:connecttype="custom" o:connectlocs="0,0;667306,0;667306,642110;0,850456;0,0" o:connectangles="0,0,0,0,0" textboxrect="0,0,787428,1509665"/>
                  <v:textbox>
                    <w:txbxContent>
                      <w:p w14:paraId="7EBF8069" w14:textId="77777777" w:rsidR="0065760A" w:rsidRDefault="0065760A" w:rsidP="0065760A"/>
                    </w:txbxContent>
                  </v:textbox>
                </v:shape>
                <v:shape id="Rectangle 5" o:spid="_x0000_s1039" style="position:absolute;left:4876;top:8839;width:6668;height:10572;visibility:visible;mso-wrap-style:square;v-text-anchor:middle" coordsize="787428,1877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" adj="-11796480,,5400" path="m,367737l787428,r,1507562l,1877402,,367737xe" fillcolor="#a4d8d7 [3205]" stroked="f" strokeweight="1pt">
                  <v:stroke joinstyle="miter"/>
                  <v:formulas/>
                  <v:path arrowok="t" o:connecttype="custom" o:connectlocs="0,207094;666750,0;666750,848996;0,1057275;0,207094" o:connectangles="0,0,0,0,0" textboxrect="0,0,787428,1877402"/>
                  <v:textbox>
                    <w:txbxContent>
                      <w:p w14:paraId="1FB543D7" w14:textId="77777777" w:rsidR="0065760A" w:rsidRDefault="0065760A" w:rsidP="0065760A"/>
                    </w:txbxContent>
                  </v:textbox>
                </v:shape>
                <v:shape id="Rectangle 5" o:spid="_x0000_s1040" style="position:absolute;left:4876;top:17754;width:6668;height:10573;visibility:visible;mso-wrap-style:square;v-text-anchor:middle" coordsize="787428,1877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" adj="-11796480,,5400" path="m,367737l787428,r,1507562l,1877402,,367737xe" fillcolor="#c6c3bb [3207]" stroked="f" strokeweight="1pt">
                  <v:stroke joinstyle="miter"/>
                  <v:formulas/>
                  <v:path arrowok="t" o:connecttype="custom" o:connectlocs="0,207094;666750,0;666750,848996;0,1057275;0,207094" o:connectangles="0,0,0,0,0" textboxrect="0,0,787428,1877402"/>
                  <v:textbox>
                    <w:txbxContent>
                      <w:p w14:paraId="5D581AAF" w14:textId="77777777" w:rsidR="0065760A" w:rsidRDefault="0065760A" w:rsidP="0065760A"/>
                    </w:txbxContent>
                  </v:textbox>
                </v:shape>
                <v:shape id="Rectangle 5" o:spid="_x0000_s1041" style="position:absolute;top:9677;width:4493;height:9830;flip:x;visibility:visible;mso-wrap-style:square;v-text-anchor:middle" coordsize="530643,17460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" adj="-11796480,,5400" path="m,236349l530643,r,1492567l,1746014,,236349xe" fillcolor="#827e79 [3206]" stroked="f" strokeweight="1pt">
                  <v:stroke joinstyle="miter"/>
                  <v:formulas/>
                  <v:path arrowok="t" o:connecttype="custom" o:connectlocs="0,133061;449319,0;449319,840293;0,982980;0,133061" o:connectangles="0,0,0,0,0" textboxrect="0,0,530643,1746014"/>
                  <v:textbox>
                    <w:txbxContent>
                      <w:p w14:paraId="0167DAB5" w14:textId="77777777" w:rsidR="0065760A" w:rsidRDefault="0065760A" w:rsidP="0065760A"/>
                    </w:txbxContent>
                  </v:textbox>
                </v:shape>
                <v:shape id="Rectangle 5" o:spid="_x0000_s1042" style="position:absolute;top:18440;width:4463;height:9944;flip:x;visibility:visible;mso-wrap-style:square;v-text-anchor:middle" coordsize="527126,176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" adj="-11796480,,5400" path="m,256671l527126,r,1512890l,1766336,,256671xe" fillcolor="#a4d8d7 [3205]" stroked="f" strokeweight="1pt">
                  <v:stroke joinstyle="miter"/>
                  <v:formulas/>
                  <v:path arrowok="t" o:connecttype="custom" o:connectlocs="0,144500;446341,0;446341,851725;0,994410;0,144500" o:connectangles="0,0,0,0,0" textboxrect="0,0,527126,1766336"/>
                  <v:textbox>
                    <w:txbxContent>
                      <w:p w14:paraId="50020718" w14:textId="77777777" w:rsidR="0065760A" w:rsidRDefault="0065760A" w:rsidP="0065760A"/>
                    </w:txbxContent>
                  </v:textbox>
                </v:shape>
                <v:shape id="Rectangle 21" o:spid="_x0000_s1043" style="position:absolute;left:1126;top:4372;width:8581;height:8552;rotation:45;visibility:visible;mso-wrap-style:square;v-text-anchor:middle" coordsize="857790,85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" path="m,742724l216234,327193,857790,,535520,629678,110869,855154,,742724xe" filled="f" strokecolor="#f4e4de [3209]" strokeweight="2pt">
                  <v:stroke joinstyle="miter"/>
                  <v:path arrowok="t" o:connecttype="custom" o:connectlocs="0,742810;216313,327231;858102,0;535715,629751;110909,855253;0,742810" o:connectangles="0,0,0,0,0,0"/>
                </v:shape>
                <v:shape id="Rectangle 36" o:spid="_x0000_s1044" style="position:absolute;left:61188;top:31483;width:9604;height:9574;rotation:45;visibility:visible;mso-wrap-style:square;v-text-anchor:middle" coordsize="955722,960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" path="m335045,289432c534373,197814,745961,91618,945289,r10433,37776l944563,72754,660240,607154,,960308,335045,289432xe" filled="f" strokecolor="#f4e4de [3209]" strokeweight="2.75pt">
                  <v:path arrowok="t" o:connecttype="custom" o:connectlocs="336659,288560;949843,0;960326,37662;949113,72535;663421,605324;0,957414;336659,288560" o:connectangles="0,0,0,0,0,0,0"/>
                </v:shape>
                <v:line id="Straight Connector 27" o:spid="_x0000_s1045" style="position:absolute;flip:y;visibility:visible;mso-wrap-style:square" from="66141,36195" to="72640,3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" strokecolor="#00ae9b [3208]" strokeweight="1.25pt">
                  <v:stroke joinstyle="miter"/>
                </v:line>
                <v:line id="Straight Connector 28" o:spid="_x0000_s1046" style="position:absolute;flip:y;visibility:visible;mso-wrap-style:square" from="65074,35890" to="71799,3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" strokecolor="#00ae9b [3208]" strokeweight="1.25pt">
                  <v:stroke joinstyle="miter"/>
                </v:line>
                <v:line id="Straight Connector 29" o:spid="_x0000_s1047" style="position:absolute;flip:y;visibility:visible;mso-wrap-style:square" from="64084,35509" to="71016,37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" strokecolor="#00ae9b [3208]" strokeweight="1.25pt">
                  <v:stroke joinstyle="miter"/>
                </v:line>
                <v:line id="Straight Connector 30" o:spid="_x0000_s1048" style="position:absolute;flip:y;visibility:visible;mso-wrap-style:square" from="63246,35204" to="70279,3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" strokecolor="#00ae9b [3208]" strokeweight="1.25pt">
                  <v:stroke joinstyle="miter"/>
                </v:line>
                <v:line id="Straight Connector 31" o:spid="_x0000_s1049" style="position:absolute;flip:y;visibility:visible;mso-wrap-style:square" from="62179,34975" to="69364,3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" strokecolor="#00ae9b [3208]" strokeweight="1.25pt">
                  <v:stroke joinstyle="miter"/>
                </v:line>
                <v:line id="Straight Connector 32" o:spid="_x0000_s1050" style="position:absolute;flip:y;visibility:visible;mso-wrap-style:square" from="61264,34671" to="68424,36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" strokecolor="#00ae9b [3208]" strokeweight="1.25pt">
                  <v:stroke joinstyle="miter"/>
                </v:line>
                <v:line id="Straight Connector 33" o:spid="_x0000_s1051" style="position:absolute;flip:y;visibility:visible;mso-wrap-style:square" from="60502,34366" to="67643,3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" strokecolor="#00ae9b [3208]" strokeweight="1.25pt">
                  <v:stroke joinstyle="miter"/>
                </v:line>
                <v:line id="Straight Connector 34" o:spid="_x0000_s1052" style="position:absolute;flip:y;visibility:visible;mso-wrap-style:square" from="59436,34061" to="66909,36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" strokecolor="#00ae9b [3208]" strokeweight="1.25pt">
                  <v:stroke joinstyle="miter"/>
                </v:line>
                <v:shape id="Rectangle 5" o:spid="_x0000_s1053" style="position:absolute;left:66446;top:36576;width:6666;height:10568;visibility:visible;mso-wrap-style:square;v-text-anchor:middle" coordsize="787428,1877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" adj="-11796480,,5400" path="m,367737l787428,r,1507562l,1877402,,367737xe" fillcolor="#a4d8d7 [3205]" stroked="f" strokeweight="1pt">
                  <v:stroke joinstyle="miter"/>
                  <v:formulas/>
                  <v:path arrowok="t" o:connecttype="custom" o:connectlocs="0,207002;666635,0;666635,848617;0,1056803;0,207002" o:connectangles="0,0,0,0,0" textboxrect="0,0,787428,1877402"/>
                  <v:textbox>
                    <w:txbxContent>
                      <w:p w14:paraId="6DA5B7AB" w14:textId="77777777" w:rsidR="0065760A" w:rsidRDefault="0065760A" w:rsidP="0065760A"/>
                    </w:txbxContent>
                  </v:textbox>
                </v:shape>
                <v:shape id="Rectangle 5" o:spid="_x0000_s1054" style="position:absolute;left:59359;top:36652;width:6667;height:10568;flip:x;visibility:visible;mso-wrap-style:square;v-text-anchor:middle" coordsize="787428,1877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" adj="-11796480,,5400" path="m,367737l787428,r,1507562l,1877402,,367737xe" fillcolor="#827e79 [3206]" stroked="f" strokeweight="1pt">
                  <v:stroke joinstyle="miter"/>
                  <v:formulas/>
                  <v:path arrowok="t" o:connecttype="custom" o:connectlocs="0,207002;666635,0;666635,848617;0,1056803;0,207002" o:connectangles="0,0,0,0,0" textboxrect="0,0,787428,1877402"/>
                  <v:textbox>
                    <w:txbxContent>
                      <w:p w14:paraId="29952DDF" w14:textId="77777777" w:rsidR="0065760A" w:rsidRDefault="0065760A" w:rsidP="0065760A"/>
                    </w:txbxContent>
                  </v:textbox>
                </v:shape>
                <v:shape id="Rectangle 5" o:spid="_x0000_s1055" style="position:absolute;left:67208;top:45491;width:5828;height:1804;visibility:visible;mso-wrap-style:square;v-text-anchor:middle" coordsize="688437,3205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" adj="-11796480,,5400" path="m3000,320230l688437,r-1500,320569l,320569r3000,-339xe" fillcolor="#c6c3bb [3207]" stroked="f" strokeweight="1pt">
                  <v:stroke joinstyle="miter"/>
                  <v:formulas/>
                  <v:path arrowok="t" o:connecttype="custom" o:connectlocs="2540,180259;582829,0;581559,180450;0,180450;2540,180259" o:connectangles="0,0,0,0,0" textboxrect="0,0,688437,320569"/>
                  <v:textbox>
                    <w:txbxContent>
                      <w:p w14:paraId="3003D8B2" w14:textId="77777777" w:rsidR="0065760A" w:rsidRDefault="0065760A" w:rsidP="0065760A"/>
                    </w:txbxContent>
                  </v:textbox>
                </v:shape>
                <v:shape id="Rectangle 5" o:spid="_x0000_s1056" style="position:absolute;left:53797;top:45491;width:11550;height:1822;flip:x;visibility:visible;mso-wrap-style:square;v-text-anchor:middle" coordsize="1364677,3236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" adj="-11796480,,5400" path="m,323618l702802,r661875,323618l27130,323618,,323618xe" fillcolor="#c6c3bb [3207]" stroked="f" strokeweight="1pt">
                  <v:stroke joinstyle="miter"/>
                  <v:formulas/>
                  <v:path arrowok="t" o:connecttype="custom" o:connectlocs="0,182167;594812,0;1154985,182167;22961,182167;0,182167" o:connectangles="0,0,0,0,0" textboxrect="0,0,1364677,323618"/>
                  <v:textbox>
                    <w:txbxContent>
                      <w:p w14:paraId="034A812D" w14:textId="77777777" w:rsidR="0065760A" w:rsidRDefault="0065760A" w:rsidP="0065760A"/>
                    </w:txbxContent>
                  </v:textbox>
                </v:shape>
                <v:shape id="Rectangle 36" o:spid="_x0000_s1057" style="position:absolute;left:61264;top:80251;width:9604;height:9574;rotation:45;visibility:visible;mso-wrap-style:square;v-text-anchor:middle" coordsize="955722,960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" path="m335045,289432c534373,197814,745961,91618,945289,r10433,37776l944563,72754,660240,607154,,960308,335045,289432xe" filled="f" strokecolor="#f4e4de [3209]" strokeweight="2.75pt">
                  <v:path arrowok="t" o:connecttype="custom" o:connectlocs="336659,288560;949843,0;960326,37662;949113,72535;663421,605324;0,957414;336659,288560" o:connectangles="0,0,0,0,0,0,0"/>
                </v:shape>
                <w10:wrap anchory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2068"/>
        <w:gridCol w:w="21"/>
        <w:gridCol w:w="179"/>
        <w:gridCol w:w="1276"/>
        <w:gridCol w:w="284"/>
        <w:gridCol w:w="5201"/>
        <w:gridCol w:w="2163"/>
      </w:tblGrid>
      <w:tr w:rsidR="003A289F" w:rsidRPr="00B71FD3" w14:paraId="01C42BF6" w14:textId="77777777" w:rsidTr="003A289F">
        <w:trPr>
          <w:trHeight w:val="3005"/>
        </w:trPr>
        <w:tc>
          <w:tcPr>
            <w:tcW w:w="2089" w:type="dxa"/>
            <w:gridSpan w:val="2"/>
          </w:tcPr>
          <w:p w14:paraId="4656742A" w14:textId="77777777" w:rsidR="003A289F" w:rsidRDefault="003A289F" w:rsidP="007C7CFE">
            <w:pPr>
              <w:pStyle w:val="Heading2"/>
              <w:rPr>
                <w:noProof/>
              </w:rPr>
            </w:pPr>
          </w:p>
        </w:tc>
        <w:tc>
          <w:tcPr>
            <w:tcW w:w="9103" w:type="dxa"/>
            <w:gridSpan w:val="5"/>
            <w:tcMar>
              <w:top w:w="1134" w:type="dxa"/>
            </w:tcMar>
          </w:tcPr>
          <w:p w14:paraId="06DFC51C" w14:textId="41678875" w:rsidR="003A289F" w:rsidRPr="00B71FD3" w:rsidRDefault="007A243E" w:rsidP="007C7CFE">
            <w:pPr>
              <w:pStyle w:val="Heading2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79FC6F4" wp14:editId="43E6CC08">
                  <wp:simplePos x="0" y="0"/>
                  <wp:positionH relativeFrom="column">
                    <wp:posOffset>4383654</wp:posOffset>
                  </wp:positionH>
                  <wp:positionV relativeFrom="paragraph">
                    <wp:posOffset>-673100</wp:posOffset>
                  </wp:positionV>
                  <wp:extent cx="1302136" cy="96874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738" cy="97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noProof/>
                </w:rPr>
                <w:id w:val="1252385595"/>
                <w:placeholder>
                  <w:docPart w:val="A771897B237A4193964537A79D0B5A9B"/>
                </w:placeholder>
                <w:temporary/>
                <w:showingPlcHdr/>
                <w15:appearance w15:val="hidden"/>
              </w:sdtPr>
              <w:sdtContent>
                <w:r w:rsidR="003A289F" w:rsidRPr="00B71FD3">
                  <w:rPr>
                    <w:lang w:bidi="en-GB"/>
                  </w:rPr>
                  <w:t>A SPECIAL</w:t>
                </w:r>
              </w:sdtContent>
            </w:sdt>
            <w:r w:rsidR="003A289F">
              <w:rPr>
                <w:noProof/>
              </w:rPr>
              <w:t xml:space="preserve"> Movie</w:t>
            </w:r>
          </w:p>
          <w:p w14:paraId="519970A7" w14:textId="328F9449" w:rsidR="003A289F" w:rsidRPr="00B71FD3" w:rsidRDefault="00000000" w:rsidP="00113097">
            <w:pPr>
              <w:pStyle w:val="Heading1"/>
            </w:pPr>
            <w:sdt>
              <w:sdtPr>
                <w:rPr>
                  <w:noProof/>
                </w:rPr>
                <w:id w:val="1033928471"/>
                <w:placeholder>
                  <w:docPart w:val="05D1BFFB562647DFBBB39EC496B3EC4E"/>
                </w:placeholder>
                <w:temporary/>
                <w:showingPlcHdr/>
                <w15:appearance w15:val="hidden"/>
              </w:sdtPr>
              <w:sdtContent>
                <w:r w:rsidR="003A289F" w:rsidRPr="00B71FD3">
                  <w:rPr>
                    <w:lang w:bidi="en-GB"/>
                  </w:rPr>
                  <w:t>GIFT FOR YOU</w:t>
                </w:r>
              </w:sdtContent>
            </w:sdt>
          </w:p>
          <w:p w14:paraId="06839A54" w14:textId="77777777" w:rsidR="003A289F" w:rsidRPr="00B71FD3" w:rsidRDefault="00000000" w:rsidP="0089097D">
            <w:pPr>
              <w:pStyle w:val="Heading3"/>
            </w:pPr>
            <w:sdt>
              <w:sdtPr>
                <w:id w:val="-543136394"/>
                <w:placeholder>
                  <w:docPart w:val="4D6DB76210FD4C8F9D9C809F1AF6EEBD"/>
                </w:placeholder>
                <w:temporary/>
                <w:showingPlcHdr/>
                <w15:appearance w15:val="hidden"/>
              </w:sdtPr>
              <w:sdtContent>
                <w:r w:rsidR="003A289F" w:rsidRPr="00B71FD3">
                  <w:rPr>
                    <w:lang w:bidi="en-GB"/>
                  </w:rPr>
                  <w:t>This certificate entitles you to</w:t>
                </w:r>
              </w:sdtContent>
            </w:sdt>
          </w:p>
        </w:tc>
      </w:tr>
      <w:tr w:rsidR="003A289F" w:rsidRPr="00B71FD3" w14:paraId="4D6AEA65" w14:textId="77777777" w:rsidTr="00190B81">
        <w:trPr>
          <w:trHeight w:val="567"/>
        </w:trPr>
        <w:tc>
          <w:tcPr>
            <w:tcW w:w="2268" w:type="dxa"/>
            <w:gridSpan w:val="3"/>
            <w:vAlign w:val="center"/>
          </w:tcPr>
          <w:p w14:paraId="5DD72C9F" w14:textId="743B81C9" w:rsidR="003A289F" w:rsidRPr="00B71FD3" w:rsidRDefault="003A289F" w:rsidP="00113097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2D7A8B5" w14:textId="4357A3AD" w:rsidR="003A289F" w:rsidRPr="00190B81" w:rsidRDefault="003A289F" w:rsidP="003A289F">
            <w:pPr>
              <w:jc w:val="left"/>
              <w:rPr>
                <w:b/>
                <w:bCs/>
                <w:noProof/>
              </w:rPr>
            </w:pPr>
            <w:r w:rsidRPr="00190B81">
              <w:rPr>
                <w:b/>
                <w:bCs/>
                <w:noProof/>
              </w:rPr>
              <w:t>Value</w:t>
            </w:r>
          </w:p>
        </w:tc>
        <w:tc>
          <w:tcPr>
            <w:tcW w:w="5485" w:type="dxa"/>
            <w:gridSpan w:val="2"/>
            <w:shd w:val="clear" w:color="auto" w:fill="FFFFFF" w:themeFill="background1"/>
            <w:vAlign w:val="center"/>
          </w:tcPr>
          <w:p w14:paraId="62BA5933" w14:textId="77777777" w:rsidR="003A289F" w:rsidRPr="00190B81" w:rsidRDefault="003A289F" w:rsidP="003A289F">
            <w:pPr>
              <w:jc w:val="left"/>
              <w:rPr>
                <w:b/>
                <w:bCs/>
                <w:noProof/>
              </w:rPr>
            </w:pPr>
          </w:p>
        </w:tc>
        <w:tc>
          <w:tcPr>
            <w:tcW w:w="2163" w:type="dxa"/>
            <w:vAlign w:val="center"/>
          </w:tcPr>
          <w:p w14:paraId="466FE32C" w14:textId="7DB34DBD" w:rsidR="003A289F" w:rsidRPr="00B71FD3" w:rsidRDefault="003A289F" w:rsidP="00113097">
            <w:pPr>
              <w:rPr>
                <w:noProof/>
              </w:rPr>
            </w:pPr>
          </w:p>
        </w:tc>
      </w:tr>
      <w:tr w:rsidR="003A289F" w:rsidRPr="00B71FD3" w14:paraId="2F5AF2C9" w14:textId="77777777" w:rsidTr="00190B81">
        <w:trPr>
          <w:trHeight w:val="281"/>
        </w:trPr>
        <w:tc>
          <w:tcPr>
            <w:tcW w:w="2268" w:type="dxa"/>
            <w:gridSpan w:val="3"/>
            <w:vAlign w:val="center"/>
          </w:tcPr>
          <w:p w14:paraId="19AF159C" w14:textId="77777777" w:rsidR="003A289F" w:rsidRPr="00B71FD3" w:rsidRDefault="003A289F" w:rsidP="0011309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CDCD13E" w14:textId="689E8FE8" w:rsidR="003A289F" w:rsidRPr="00190B81" w:rsidRDefault="003A289F" w:rsidP="003A289F">
            <w:pPr>
              <w:jc w:val="left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485" w:type="dxa"/>
            <w:gridSpan w:val="2"/>
            <w:vAlign w:val="center"/>
          </w:tcPr>
          <w:p w14:paraId="7BF7C6CC" w14:textId="77777777" w:rsidR="003A289F" w:rsidRPr="00190B81" w:rsidRDefault="003A289F" w:rsidP="003A289F">
            <w:pPr>
              <w:jc w:val="left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163" w:type="dxa"/>
            <w:vAlign w:val="center"/>
          </w:tcPr>
          <w:p w14:paraId="6E5433FA" w14:textId="21FCD804" w:rsidR="003A289F" w:rsidRPr="00B71FD3" w:rsidRDefault="003A289F" w:rsidP="00113097">
            <w:pPr>
              <w:rPr>
                <w:noProof/>
                <w:sz w:val="18"/>
                <w:szCs w:val="18"/>
              </w:rPr>
            </w:pPr>
          </w:p>
        </w:tc>
      </w:tr>
      <w:tr w:rsidR="003A289F" w:rsidRPr="00B71FD3" w14:paraId="5AA03A73" w14:textId="77777777" w:rsidTr="00190B81">
        <w:trPr>
          <w:trHeight w:val="567"/>
        </w:trPr>
        <w:tc>
          <w:tcPr>
            <w:tcW w:w="2268" w:type="dxa"/>
            <w:gridSpan w:val="3"/>
            <w:vAlign w:val="center"/>
          </w:tcPr>
          <w:p w14:paraId="4F20D153" w14:textId="77777777" w:rsidR="003A289F" w:rsidRPr="00B71FD3" w:rsidRDefault="003A289F" w:rsidP="00113097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90B41DB" w14:textId="39586E4B" w:rsidR="003A289F" w:rsidRPr="00190B81" w:rsidRDefault="003A289F" w:rsidP="003A289F">
            <w:pPr>
              <w:jc w:val="left"/>
              <w:rPr>
                <w:b/>
                <w:bCs/>
                <w:noProof/>
              </w:rPr>
            </w:pPr>
            <w:r w:rsidRPr="00190B81">
              <w:rPr>
                <w:b/>
                <w:bCs/>
                <w:noProof/>
              </w:rPr>
              <w:t>To</w:t>
            </w:r>
          </w:p>
        </w:tc>
        <w:tc>
          <w:tcPr>
            <w:tcW w:w="5485" w:type="dxa"/>
            <w:gridSpan w:val="2"/>
            <w:shd w:val="clear" w:color="auto" w:fill="FFFFFF" w:themeFill="background1"/>
            <w:vAlign w:val="center"/>
          </w:tcPr>
          <w:p w14:paraId="70343914" w14:textId="77777777" w:rsidR="003A289F" w:rsidRPr="00190B81" w:rsidRDefault="003A289F" w:rsidP="003A289F">
            <w:pPr>
              <w:jc w:val="left"/>
              <w:rPr>
                <w:b/>
                <w:bCs/>
                <w:noProof/>
              </w:rPr>
            </w:pPr>
          </w:p>
        </w:tc>
        <w:tc>
          <w:tcPr>
            <w:tcW w:w="2163" w:type="dxa"/>
            <w:vAlign w:val="center"/>
          </w:tcPr>
          <w:p w14:paraId="7FEA4D30" w14:textId="6B928CE6" w:rsidR="003A289F" w:rsidRPr="00B71FD3" w:rsidRDefault="003A289F" w:rsidP="00113097">
            <w:pPr>
              <w:rPr>
                <w:noProof/>
              </w:rPr>
            </w:pPr>
          </w:p>
        </w:tc>
      </w:tr>
      <w:tr w:rsidR="003A289F" w:rsidRPr="00B71FD3" w14:paraId="11E93DDB" w14:textId="77777777" w:rsidTr="00190B81">
        <w:trPr>
          <w:trHeight w:val="283"/>
        </w:trPr>
        <w:tc>
          <w:tcPr>
            <w:tcW w:w="2268" w:type="dxa"/>
            <w:gridSpan w:val="3"/>
            <w:vAlign w:val="center"/>
          </w:tcPr>
          <w:p w14:paraId="4FEF2C1D" w14:textId="31016FF7" w:rsidR="003A289F" w:rsidRPr="00B71FD3" w:rsidRDefault="003A289F" w:rsidP="00113097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18CC627" wp14:editId="6DBD1AE2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-48260</wp:posOffset>
                  </wp:positionV>
                  <wp:extent cx="1351915" cy="1302385"/>
                  <wp:effectExtent l="0" t="0" r="635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51915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vAlign w:val="center"/>
          </w:tcPr>
          <w:p w14:paraId="257C2250" w14:textId="56ECE2F8" w:rsidR="003A289F" w:rsidRPr="00190B81" w:rsidRDefault="003A289F" w:rsidP="003A289F">
            <w:pPr>
              <w:jc w:val="left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485" w:type="dxa"/>
            <w:gridSpan w:val="2"/>
            <w:vAlign w:val="center"/>
          </w:tcPr>
          <w:p w14:paraId="7E96290F" w14:textId="77777777" w:rsidR="003A289F" w:rsidRPr="00190B81" w:rsidRDefault="003A289F" w:rsidP="003A289F">
            <w:pPr>
              <w:jc w:val="left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163" w:type="dxa"/>
            <w:vAlign w:val="center"/>
          </w:tcPr>
          <w:p w14:paraId="263D1F5F" w14:textId="1E7EB944" w:rsidR="003A289F" w:rsidRPr="00B71FD3" w:rsidRDefault="003A289F" w:rsidP="00113097">
            <w:pPr>
              <w:rPr>
                <w:noProof/>
                <w:sz w:val="18"/>
                <w:szCs w:val="18"/>
              </w:rPr>
            </w:pPr>
          </w:p>
        </w:tc>
      </w:tr>
      <w:tr w:rsidR="003A289F" w:rsidRPr="00B71FD3" w14:paraId="6A74B6C1" w14:textId="77777777" w:rsidTr="00190B81">
        <w:trPr>
          <w:trHeight w:val="567"/>
        </w:trPr>
        <w:tc>
          <w:tcPr>
            <w:tcW w:w="2268" w:type="dxa"/>
            <w:gridSpan w:val="3"/>
            <w:vAlign w:val="center"/>
          </w:tcPr>
          <w:p w14:paraId="3BF6B2D5" w14:textId="2972B7C9" w:rsidR="003A289F" w:rsidRPr="00B71FD3" w:rsidRDefault="003A289F" w:rsidP="00113097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23758AB" w14:textId="0EBD6668" w:rsidR="003A289F" w:rsidRPr="00190B81" w:rsidRDefault="003A289F" w:rsidP="003A289F">
            <w:pPr>
              <w:jc w:val="left"/>
              <w:rPr>
                <w:b/>
                <w:bCs/>
                <w:noProof/>
              </w:rPr>
            </w:pPr>
            <w:r w:rsidRPr="00190B81">
              <w:rPr>
                <w:b/>
                <w:bCs/>
                <w:noProof/>
              </w:rPr>
              <w:t>Expires</w:t>
            </w:r>
          </w:p>
        </w:tc>
        <w:tc>
          <w:tcPr>
            <w:tcW w:w="5485" w:type="dxa"/>
            <w:gridSpan w:val="2"/>
            <w:shd w:val="clear" w:color="auto" w:fill="FFFFFF" w:themeFill="background1"/>
            <w:vAlign w:val="center"/>
          </w:tcPr>
          <w:p w14:paraId="0BE6F8F7" w14:textId="77777777" w:rsidR="003A289F" w:rsidRPr="00190B81" w:rsidRDefault="003A289F" w:rsidP="003A289F">
            <w:pPr>
              <w:jc w:val="left"/>
              <w:rPr>
                <w:b/>
                <w:bCs/>
                <w:noProof/>
              </w:rPr>
            </w:pPr>
          </w:p>
        </w:tc>
        <w:tc>
          <w:tcPr>
            <w:tcW w:w="2163" w:type="dxa"/>
            <w:vAlign w:val="center"/>
          </w:tcPr>
          <w:p w14:paraId="20514FF2" w14:textId="61B22FF7" w:rsidR="003A289F" w:rsidRPr="00B71FD3" w:rsidRDefault="003A289F" w:rsidP="00113097">
            <w:pPr>
              <w:rPr>
                <w:noProof/>
              </w:rPr>
            </w:pPr>
          </w:p>
        </w:tc>
      </w:tr>
      <w:tr w:rsidR="003A289F" w:rsidRPr="00B71FD3" w14:paraId="12D0A47A" w14:textId="77777777" w:rsidTr="003A289F">
        <w:trPr>
          <w:trHeight w:val="1199"/>
        </w:trPr>
        <w:tc>
          <w:tcPr>
            <w:tcW w:w="2068" w:type="dxa"/>
          </w:tcPr>
          <w:p w14:paraId="1A93F1AB" w14:textId="3F4F1DE9" w:rsidR="003A289F" w:rsidRPr="00B71FD3" w:rsidRDefault="003A289F" w:rsidP="00124389">
            <w:pPr>
              <w:rPr>
                <w:noProof/>
              </w:rPr>
            </w:pPr>
          </w:p>
        </w:tc>
        <w:tc>
          <w:tcPr>
            <w:tcW w:w="1760" w:type="dxa"/>
            <w:gridSpan w:val="4"/>
          </w:tcPr>
          <w:p w14:paraId="38AAE1A6" w14:textId="2D7A45A5" w:rsidR="003A289F" w:rsidRPr="00B71FD3" w:rsidRDefault="003A289F" w:rsidP="00124389">
            <w:pPr>
              <w:rPr>
                <w:noProof/>
              </w:rPr>
            </w:pPr>
          </w:p>
        </w:tc>
        <w:tc>
          <w:tcPr>
            <w:tcW w:w="5201" w:type="dxa"/>
          </w:tcPr>
          <w:p w14:paraId="437F8D43" w14:textId="77777777" w:rsidR="003A289F" w:rsidRPr="00B71FD3" w:rsidRDefault="003A289F" w:rsidP="00124389">
            <w:pPr>
              <w:rPr>
                <w:noProof/>
              </w:rPr>
            </w:pPr>
          </w:p>
        </w:tc>
        <w:tc>
          <w:tcPr>
            <w:tcW w:w="2163" w:type="dxa"/>
          </w:tcPr>
          <w:p w14:paraId="0E9F5D72" w14:textId="36E9D43A" w:rsidR="003A289F" w:rsidRPr="00B71FD3" w:rsidRDefault="003A289F" w:rsidP="00124389">
            <w:pPr>
              <w:rPr>
                <w:noProof/>
              </w:rPr>
            </w:pPr>
          </w:p>
        </w:tc>
      </w:tr>
    </w:tbl>
    <w:p w14:paraId="493FCB45" w14:textId="1FB83B94" w:rsidR="009F61C3" w:rsidRPr="00B71FD3" w:rsidRDefault="009F61C3" w:rsidP="00D51C26"/>
    <w:sectPr w:rsidR="009F61C3" w:rsidRPr="00B71FD3" w:rsidSect="00D33BE2">
      <w:pgSz w:w="11906" w:h="16838" w:code="9"/>
      <w:pgMar w:top="113" w:right="357" w:bottom="113" w:left="35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F218" w14:textId="77777777" w:rsidR="007F1D6D" w:rsidRDefault="007F1D6D" w:rsidP="009F61C3">
      <w:r>
        <w:separator/>
      </w:r>
    </w:p>
  </w:endnote>
  <w:endnote w:type="continuationSeparator" w:id="0">
    <w:p w14:paraId="73D22A30" w14:textId="77777777" w:rsidR="007F1D6D" w:rsidRDefault="007F1D6D" w:rsidP="009F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he Hand">
    <w:charset w:val="00"/>
    <w:family w:val="script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9408" w14:textId="77777777" w:rsidR="007F1D6D" w:rsidRDefault="007F1D6D" w:rsidP="009F61C3">
      <w:r>
        <w:separator/>
      </w:r>
    </w:p>
  </w:footnote>
  <w:footnote w:type="continuationSeparator" w:id="0">
    <w:p w14:paraId="06F8603F" w14:textId="77777777" w:rsidR="007F1D6D" w:rsidRDefault="007F1D6D" w:rsidP="009F6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yMDEyNgJS5mYGBko6SsGpxcWZ+XkgBYa1AOQvR24sAAAA"/>
  </w:docVars>
  <w:rsids>
    <w:rsidRoot w:val="00D5756F"/>
    <w:rsid w:val="0005307B"/>
    <w:rsid w:val="000636A3"/>
    <w:rsid w:val="000726FD"/>
    <w:rsid w:val="0008402D"/>
    <w:rsid w:val="000C4A3D"/>
    <w:rsid w:val="0010017A"/>
    <w:rsid w:val="001111BE"/>
    <w:rsid w:val="00113097"/>
    <w:rsid w:val="00121D53"/>
    <w:rsid w:val="00132C25"/>
    <w:rsid w:val="00190B81"/>
    <w:rsid w:val="001A0329"/>
    <w:rsid w:val="001C7986"/>
    <w:rsid w:val="001D13E4"/>
    <w:rsid w:val="001F1224"/>
    <w:rsid w:val="001F7DD8"/>
    <w:rsid w:val="00267552"/>
    <w:rsid w:val="00315A08"/>
    <w:rsid w:val="003355A9"/>
    <w:rsid w:val="00387368"/>
    <w:rsid w:val="003A289F"/>
    <w:rsid w:val="00441C18"/>
    <w:rsid w:val="0047370B"/>
    <w:rsid w:val="004A16A6"/>
    <w:rsid w:val="004B7353"/>
    <w:rsid w:val="0053742D"/>
    <w:rsid w:val="00592F4D"/>
    <w:rsid w:val="005A5740"/>
    <w:rsid w:val="005D5440"/>
    <w:rsid w:val="005D5534"/>
    <w:rsid w:val="00604217"/>
    <w:rsid w:val="00606292"/>
    <w:rsid w:val="00616444"/>
    <w:rsid w:val="00651BB1"/>
    <w:rsid w:val="0065760A"/>
    <w:rsid w:val="00697A73"/>
    <w:rsid w:val="006F74A4"/>
    <w:rsid w:val="00714B8D"/>
    <w:rsid w:val="00734ACE"/>
    <w:rsid w:val="007A0C17"/>
    <w:rsid w:val="007A243E"/>
    <w:rsid w:val="007C7CFE"/>
    <w:rsid w:val="007E5F0B"/>
    <w:rsid w:val="007F1D6D"/>
    <w:rsid w:val="008006D1"/>
    <w:rsid w:val="00804119"/>
    <w:rsid w:val="00835B7A"/>
    <w:rsid w:val="008650F2"/>
    <w:rsid w:val="00881DB5"/>
    <w:rsid w:val="0089097D"/>
    <w:rsid w:val="008C42BE"/>
    <w:rsid w:val="008C539F"/>
    <w:rsid w:val="00945870"/>
    <w:rsid w:val="00950491"/>
    <w:rsid w:val="00967828"/>
    <w:rsid w:val="009B5352"/>
    <w:rsid w:val="009F61C3"/>
    <w:rsid w:val="00A7529E"/>
    <w:rsid w:val="00A84DBD"/>
    <w:rsid w:val="00B71FD3"/>
    <w:rsid w:val="00B94575"/>
    <w:rsid w:val="00BA15F1"/>
    <w:rsid w:val="00C522E0"/>
    <w:rsid w:val="00C55A28"/>
    <w:rsid w:val="00C80FDF"/>
    <w:rsid w:val="00C958C5"/>
    <w:rsid w:val="00D26E7A"/>
    <w:rsid w:val="00D33BE2"/>
    <w:rsid w:val="00D353D8"/>
    <w:rsid w:val="00D51C26"/>
    <w:rsid w:val="00D5756F"/>
    <w:rsid w:val="00DE4C0C"/>
    <w:rsid w:val="00E531BB"/>
    <w:rsid w:val="00E605B6"/>
    <w:rsid w:val="00E7586C"/>
    <w:rsid w:val="00E93B9F"/>
    <w:rsid w:val="00EB32BD"/>
    <w:rsid w:val="00EE668B"/>
    <w:rsid w:val="00FA2CBE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E06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3038" w:themeColor="accent1"/>
        <w:sz w:val="28"/>
        <w:szCs w:val="28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2D"/>
  </w:style>
  <w:style w:type="paragraph" w:styleId="Heading1">
    <w:name w:val="heading 1"/>
    <w:basedOn w:val="Normal"/>
    <w:next w:val="Normal"/>
    <w:link w:val="Heading1Char"/>
    <w:uiPriority w:val="9"/>
    <w:qFormat/>
    <w:rsid w:val="00113097"/>
    <w:pPr>
      <w:spacing w:after="480"/>
      <w:outlineLvl w:val="0"/>
    </w:pPr>
    <w:rPr>
      <w:rFonts w:asciiTheme="majorHAnsi" w:hAnsiTheme="majorHAnsi" w:cs="Times New Roman (Body CS)"/>
      <w:b/>
      <w:bCs/>
      <w:caps/>
      <w:spacing w:val="30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97"/>
    <w:pPr>
      <w:keepNext/>
      <w:keepLines/>
      <w:spacing w:after="120"/>
      <w:outlineLvl w:val="1"/>
    </w:pPr>
    <w:rPr>
      <w:rFonts w:asciiTheme="majorHAnsi" w:eastAsiaTheme="majorEastAsia" w:hAnsiTheme="majorHAnsi" w:cs="Times New Roman (Headings CS)"/>
      <w:caps/>
      <w:spacing w:val="26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97D"/>
    <w:pPr>
      <w:spacing w:after="360"/>
      <w:outlineLvl w:val="2"/>
    </w:pPr>
    <w:rPr>
      <w:b/>
      <w:bCs/>
      <w:noProof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D353D8"/>
    <w:pPr>
      <w:outlineLvl w:val="3"/>
    </w:pPr>
    <w:rPr>
      <w:rFonts w:ascii="Cambria" w:hAnsi="Cambria"/>
      <w:color w:val="002F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92F4D"/>
    <w:rPr>
      <w:rFonts w:ascii="The Hand" w:hAnsi="The Hand"/>
      <w:b/>
    </w:rPr>
    <w:tblPr/>
  </w:style>
  <w:style w:type="table" w:styleId="TableGrid">
    <w:name w:val="Table Grid"/>
    <w:basedOn w:val="TableNormal"/>
    <w:uiPriority w:val="39"/>
    <w:rsid w:val="001D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3097"/>
    <w:rPr>
      <w:rFonts w:asciiTheme="majorHAnsi" w:eastAsiaTheme="majorEastAsia" w:hAnsiTheme="majorHAnsi" w:cs="Times New Roman (Headings CS)"/>
      <w:caps/>
      <w:spacing w:val="26"/>
      <w:sz w:val="5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097"/>
    <w:rPr>
      <w:rFonts w:asciiTheme="majorHAnsi" w:hAnsiTheme="majorHAnsi" w:cs="Times New Roman (Body CS)"/>
      <w:b/>
      <w:bCs/>
      <w:caps/>
      <w:spacing w:val="30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89097D"/>
    <w:rPr>
      <w:b/>
      <w:bCs/>
      <w:noProof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E0"/>
    <w:rPr>
      <w:rFonts w:ascii="Cambria" w:hAnsi="Cambria"/>
      <w:color w:val="002F37"/>
    </w:rPr>
  </w:style>
  <w:style w:type="paragraph" w:styleId="Header">
    <w:name w:val="header"/>
    <w:basedOn w:val="Normal"/>
    <w:link w:val="HeaderChar"/>
    <w:uiPriority w:val="99"/>
    <w:semiHidden/>
    <w:rsid w:val="009F6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2E0"/>
  </w:style>
  <w:style w:type="paragraph" w:styleId="Footer">
    <w:name w:val="footer"/>
    <w:basedOn w:val="Normal"/>
    <w:link w:val="FooterChar"/>
    <w:uiPriority w:val="99"/>
    <w:semiHidden/>
    <w:rsid w:val="009F6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2E0"/>
  </w:style>
  <w:style w:type="character" w:styleId="PlaceholderText">
    <w:name w:val="Placeholder Text"/>
    <w:basedOn w:val="DefaultParagraphFont"/>
    <w:uiPriority w:val="99"/>
    <w:semiHidden/>
    <w:rsid w:val="001111BE"/>
    <w:rPr>
      <w:color w:val="808080"/>
    </w:rPr>
  </w:style>
  <w:style w:type="character" w:styleId="Emphasis">
    <w:name w:val="Emphasis"/>
    <w:basedOn w:val="DefaultParagraphFont"/>
    <w:uiPriority w:val="20"/>
    <w:qFormat/>
    <w:rsid w:val="00EE668B"/>
    <w:rPr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L\Total%20Learning%20C%23\Live\Day1\Labs\WorkingWithDataAndFiles\MovieGiftCertificate\MovieGiftCertGenerator\MovieGiftCertGenerator\QAMovieGift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71897B237A4193964537A79D0B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97B1-6BD8-4505-ACF6-185486639553}"/>
      </w:docPartPr>
      <w:docPartBody>
        <w:p w:rsidR="00152916" w:rsidRDefault="00152916" w:rsidP="00152916">
          <w:pPr>
            <w:pStyle w:val="A771897B237A4193964537A79D0B5A9B1"/>
          </w:pPr>
          <w:r w:rsidRPr="00B71FD3">
            <w:rPr>
              <w:lang w:bidi="en-GB"/>
            </w:rPr>
            <w:t>A SPECIAL</w:t>
          </w:r>
        </w:p>
      </w:docPartBody>
    </w:docPart>
    <w:docPart>
      <w:docPartPr>
        <w:name w:val="05D1BFFB562647DFBBB39EC496B3E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483A5-3158-4521-825C-7FB28DC7000D}"/>
      </w:docPartPr>
      <w:docPartBody>
        <w:p w:rsidR="00152916" w:rsidRDefault="00152916" w:rsidP="00152916">
          <w:pPr>
            <w:pStyle w:val="05D1BFFB562647DFBBB39EC496B3EC4E1"/>
          </w:pPr>
          <w:r w:rsidRPr="00B71FD3">
            <w:rPr>
              <w:lang w:bidi="en-GB"/>
            </w:rPr>
            <w:t>GIFT FOR YOU</w:t>
          </w:r>
        </w:p>
      </w:docPartBody>
    </w:docPart>
    <w:docPart>
      <w:docPartPr>
        <w:name w:val="4D6DB76210FD4C8F9D9C809F1AF6E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BE2F-3EF8-4F0B-B92E-0E958C5A9707}"/>
      </w:docPartPr>
      <w:docPartBody>
        <w:p w:rsidR="00152916" w:rsidRDefault="00152916" w:rsidP="00152916">
          <w:pPr>
            <w:pStyle w:val="4D6DB76210FD4C8F9D9C809F1AF6EEBD1"/>
          </w:pPr>
          <w:r w:rsidRPr="00B71FD3">
            <w:rPr>
              <w:lang w:bidi="en-GB"/>
            </w:rPr>
            <w:t>This certificate entitles you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he Hand">
    <w:charset w:val="00"/>
    <w:family w:val="script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8"/>
    <w:rsid w:val="00152916"/>
    <w:rsid w:val="001A3E68"/>
    <w:rsid w:val="00242EB5"/>
    <w:rsid w:val="00274FF4"/>
    <w:rsid w:val="00A00A13"/>
    <w:rsid w:val="00D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2EB5"/>
    <w:rPr>
      <w:i w:val="0"/>
      <w:iCs/>
      <w:color w:val="auto"/>
    </w:rPr>
  </w:style>
  <w:style w:type="character" w:styleId="PlaceholderText">
    <w:name w:val="Placeholder Text"/>
    <w:basedOn w:val="DefaultParagraphFont"/>
    <w:uiPriority w:val="99"/>
    <w:semiHidden/>
    <w:rsid w:val="00152916"/>
    <w:rPr>
      <w:color w:val="808080"/>
    </w:rPr>
  </w:style>
  <w:style w:type="paragraph" w:customStyle="1" w:styleId="A771897B237A4193964537A79D0B5A9B1">
    <w:name w:val="A771897B237A4193964537A79D0B5A9B1"/>
    <w:rsid w:val="00152916"/>
    <w:pPr>
      <w:keepNext/>
      <w:keepLines/>
      <w:spacing w:after="120" w:line="240" w:lineRule="auto"/>
      <w:jc w:val="center"/>
      <w:outlineLvl w:val="1"/>
    </w:pPr>
    <w:rPr>
      <w:rFonts w:asciiTheme="majorHAnsi" w:eastAsiaTheme="majorEastAsia" w:hAnsiTheme="majorHAnsi" w:cs="Times New Roman (Headings CS)"/>
      <w:caps/>
      <w:color w:val="4472C4" w:themeColor="accent1"/>
      <w:spacing w:val="26"/>
      <w:sz w:val="52"/>
      <w:szCs w:val="26"/>
      <w:lang w:eastAsia="en-US"/>
    </w:rPr>
  </w:style>
  <w:style w:type="paragraph" w:customStyle="1" w:styleId="05D1BFFB562647DFBBB39EC496B3EC4E1">
    <w:name w:val="05D1BFFB562647DFBBB39EC496B3EC4E1"/>
    <w:rsid w:val="00152916"/>
    <w:pPr>
      <w:spacing w:after="480" w:line="240" w:lineRule="auto"/>
      <w:jc w:val="center"/>
      <w:outlineLvl w:val="0"/>
    </w:pPr>
    <w:rPr>
      <w:rFonts w:asciiTheme="majorHAnsi" w:eastAsiaTheme="minorHAnsi" w:hAnsiTheme="majorHAnsi" w:cs="Times New Roman (Body CS)"/>
      <w:b/>
      <w:bCs/>
      <w:caps/>
      <w:color w:val="4472C4" w:themeColor="accent1"/>
      <w:spacing w:val="30"/>
      <w:sz w:val="96"/>
      <w:szCs w:val="96"/>
      <w:lang w:eastAsia="en-US"/>
    </w:rPr>
  </w:style>
  <w:style w:type="paragraph" w:customStyle="1" w:styleId="4D6DB76210FD4C8F9D9C809F1AF6EEBD1">
    <w:name w:val="4D6DB76210FD4C8F9D9C809F1AF6EEBD1"/>
    <w:rsid w:val="00152916"/>
    <w:pPr>
      <w:spacing w:after="360" w:line="240" w:lineRule="auto"/>
      <w:jc w:val="center"/>
      <w:outlineLvl w:val="2"/>
    </w:pPr>
    <w:rPr>
      <w:rFonts w:eastAsiaTheme="minorHAnsi"/>
      <w:b/>
      <w:bCs/>
      <w:noProof/>
      <w:color w:val="4472C4" w:themeColor="accent1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ift Certificate">
      <a:dk1>
        <a:srgbClr val="000000"/>
      </a:dk1>
      <a:lt1>
        <a:srgbClr val="FFFFFF"/>
      </a:lt1>
      <a:dk2>
        <a:srgbClr val="373545"/>
      </a:dk2>
      <a:lt2>
        <a:srgbClr val="DCD8DC"/>
      </a:lt2>
      <a:accent1>
        <a:srgbClr val="003038"/>
      </a:accent1>
      <a:accent2>
        <a:srgbClr val="A4D8D7"/>
      </a:accent2>
      <a:accent3>
        <a:srgbClr val="827E79"/>
      </a:accent3>
      <a:accent4>
        <a:srgbClr val="C6C3BB"/>
      </a:accent4>
      <a:accent5>
        <a:srgbClr val="00AE9B"/>
      </a:accent5>
      <a:accent6>
        <a:srgbClr val="F4E4DE"/>
      </a:accent6>
      <a:hlink>
        <a:srgbClr val="69A020"/>
      </a:hlink>
      <a:folHlink>
        <a:srgbClr val="8C8C8C"/>
      </a:folHlink>
    </a:clrScheme>
    <a:fontScheme name="Gift certificate">
      <a:majorFont>
        <a:latin typeface="Tw Cen M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43FE7-55A6-4CCA-BCB3-4AE5CE27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01C1A-61F5-4E61-9DA0-311711679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68533C-001B-480A-B5B3-6035E4F1BD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1377D02-AA5D-4472-BB92-5F406074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QAMovieGiftCertificate.dotx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2022-10-14T10:12:00Z</dcterms:created>
  <dcterms:modified xsi:type="dcterms:W3CDTF">2022-10-14T13:21:00Z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